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1654"/>
        <w:gridCol w:w="1745"/>
        <w:gridCol w:w="459"/>
        <w:gridCol w:w="6615"/>
        <w:gridCol w:w="20"/>
      </w:tblGrid>
      <w:tr w:rsidR="004B4147" w:rsidRPr="004B4147" w14:paraId="5A5BF265" w14:textId="77777777" w:rsidTr="00B3301B">
        <w:trPr>
          <w:gridAfter w:val="1"/>
          <w:wAfter w:w="20" w:type="dxa"/>
          <w:trHeight w:val="1423"/>
        </w:trPr>
        <w:tc>
          <w:tcPr>
            <w:tcW w:w="2205" w:type="dxa"/>
            <w:gridSpan w:val="2"/>
          </w:tcPr>
          <w:p w14:paraId="6E4C477B" w14:textId="6C27B362" w:rsidR="004B4147" w:rsidRPr="004B4147" w:rsidRDefault="00F311C5" w:rsidP="004B4147">
            <w:pPr>
              <w:pStyle w:val="Logo"/>
            </w:pPr>
            <w:r w:rsidRPr="00F311C5">
              <w:drawing>
                <wp:inline distT="0" distB="0" distL="0" distR="0" wp14:anchorId="4A19AC47" wp14:editId="1300D1C5">
                  <wp:extent cx="895350" cy="895350"/>
                  <wp:effectExtent l="0" t="0" r="0" b="0"/>
                  <wp:docPr id="8" name="Picture 8" descr="A person smiling for the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erson smiling for the camera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94" cy="895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0" w:type="dxa"/>
            <w:gridSpan w:val="3"/>
            <w:tcBorders>
              <w:bottom w:val="single" w:sz="4" w:space="0" w:color="FFFFFF" w:themeColor="background1"/>
            </w:tcBorders>
          </w:tcPr>
          <w:p w14:paraId="7F5F3A55" w14:textId="380086D7" w:rsidR="004B4147" w:rsidRDefault="00C069B9" w:rsidP="004B4147">
            <w:pPr>
              <w:pStyle w:val="Title"/>
            </w:pPr>
            <w:r>
              <w:t>Alvi</w:t>
            </w:r>
          </w:p>
          <w:p w14:paraId="034DCA71" w14:textId="50E6C908" w:rsidR="004B4147" w:rsidRPr="004B4147" w:rsidRDefault="00C069B9" w:rsidP="00A21AF8">
            <w:pPr>
              <w:pStyle w:val="Subtitle"/>
            </w:pPr>
            <w:r>
              <w:t>Nabil</w:t>
            </w:r>
          </w:p>
        </w:tc>
      </w:tr>
      <w:tr w:rsidR="00A21AF8" w:rsidRPr="004B4147" w14:paraId="72167176" w14:textId="77777777" w:rsidTr="00B3301B">
        <w:trPr>
          <w:gridAfter w:val="1"/>
          <w:wAfter w:w="20" w:type="dxa"/>
          <w:trHeight w:val="424"/>
        </w:trPr>
        <w:tc>
          <w:tcPr>
            <w:tcW w:w="2205" w:type="dxa"/>
            <w:gridSpan w:val="2"/>
          </w:tcPr>
          <w:p w14:paraId="146EE004" w14:textId="77777777" w:rsidR="00A21AF8" w:rsidRPr="004B4147" w:rsidRDefault="00A21AF8" w:rsidP="000161E1"/>
        </w:tc>
        <w:tc>
          <w:tcPr>
            <w:tcW w:w="8820" w:type="dxa"/>
            <w:gridSpan w:val="3"/>
            <w:tcBorders>
              <w:top w:val="single" w:sz="4" w:space="0" w:color="FFFFFF" w:themeColor="background1"/>
            </w:tcBorders>
          </w:tcPr>
          <w:p w14:paraId="7C94C354" w14:textId="0C0FAFEC" w:rsidR="00A21AF8" w:rsidRPr="004B4147" w:rsidRDefault="00C9692C" w:rsidP="00A21AF8">
            <w:pPr>
              <w:pStyle w:val="Jobtitle"/>
            </w:pPr>
            <w:r>
              <w:t xml:space="preserve">Software </w:t>
            </w:r>
            <w:r w:rsidR="00CC0BA2">
              <w:t>Developer</w:t>
            </w:r>
          </w:p>
        </w:tc>
      </w:tr>
      <w:tr w:rsidR="007772B1" w:rsidRPr="004B4147" w14:paraId="382E1418" w14:textId="77777777" w:rsidTr="00B3301B">
        <w:trPr>
          <w:gridAfter w:val="1"/>
          <w:wAfter w:w="20" w:type="dxa"/>
          <w:trHeight w:val="726"/>
        </w:trPr>
        <w:tc>
          <w:tcPr>
            <w:tcW w:w="2205" w:type="dxa"/>
            <w:gridSpan w:val="2"/>
          </w:tcPr>
          <w:p w14:paraId="620BB71F" w14:textId="77777777" w:rsidR="007772B1" w:rsidRPr="004B4147" w:rsidRDefault="007772B1" w:rsidP="00A21AF8"/>
        </w:tc>
        <w:tc>
          <w:tcPr>
            <w:tcW w:w="8820" w:type="dxa"/>
            <w:gridSpan w:val="3"/>
          </w:tcPr>
          <w:p w14:paraId="767D18D1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0FFD33FD" w14:textId="77777777" w:rsidTr="00B3301B">
        <w:trPr>
          <w:gridAfter w:val="1"/>
          <w:wAfter w:w="20" w:type="dxa"/>
          <w:trHeight w:val="424"/>
        </w:trPr>
        <w:tc>
          <w:tcPr>
            <w:tcW w:w="551" w:type="dxa"/>
            <w:vAlign w:val="center"/>
          </w:tcPr>
          <w:p w14:paraId="5AC5B475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9164AD" wp14:editId="50D0215B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D20189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99" w:type="dxa"/>
            <w:gridSpan w:val="2"/>
            <w:vAlign w:val="center"/>
          </w:tcPr>
          <w:p w14:paraId="6DA8E13D" w14:textId="2057F96F" w:rsidR="00BF0DAF" w:rsidRPr="00B03ED5" w:rsidRDefault="00C069B9" w:rsidP="00BF0DAF">
            <w:pPr>
              <w:pStyle w:val="Contact"/>
            </w:pPr>
            <w:r>
              <w:t>+880 1915300005</w:t>
            </w:r>
          </w:p>
        </w:tc>
        <w:tc>
          <w:tcPr>
            <w:tcW w:w="459" w:type="dxa"/>
          </w:tcPr>
          <w:p w14:paraId="02D5E137" w14:textId="77777777" w:rsidR="00BF0DAF" w:rsidRPr="00997E86" w:rsidRDefault="00BF0DAF" w:rsidP="00BF0DAF"/>
        </w:tc>
        <w:tc>
          <w:tcPr>
            <w:tcW w:w="6616" w:type="dxa"/>
            <w:vMerge w:val="restart"/>
          </w:tcPr>
          <w:sdt>
            <w:sdtPr>
              <w:id w:val="1958058710"/>
              <w:placeholder>
                <w:docPart w:val="4A6C71FE7B5248089B2C2A33548FBF58"/>
              </w:placeholder>
              <w:temporary/>
              <w:showingPlcHdr/>
              <w15:appearance w15:val="hidden"/>
            </w:sdtPr>
            <w:sdtEndPr/>
            <w:sdtContent>
              <w:p w14:paraId="622DBECA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6FA57383" w14:textId="77777777" w:rsidTr="00B3301B">
        <w:trPr>
          <w:gridAfter w:val="1"/>
          <w:wAfter w:w="20" w:type="dxa"/>
          <w:trHeight w:val="424"/>
        </w:trPr>
        <w:tc>
          <w:tcPr>
            <w:tcW w:w="551" w:type="dxa"/>
            <w:vAlign w:val="center"/>
          </w:tcPr>
          <w:p w14:paraId="7FC02AE7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B9C7819" wp14:editId="1CB84155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061DEC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99" w:type="dxa"/>
            <w:gridSpan w:val="2"/>
            <w:vAlign w:val="center"/>
          </w:tcPr>
          <w:p w14:paraId="0A3AD064" w14:textId="39E3C44C" w:rsidR="00BF0DAF" w:rsidRPr="00B03ED5" w:rsidRDefault="00C069B9" w:rsidP="00BF0DAF">
            <w:pPr>
              <w:pStyle w:val="Contact"/>
            </w:pPr>
            <w:r>
              <w:t>alvi.nabil.aan@gmail.com</w:t>
            </w:r>
          </w:p>
        </w:tc>
        <w:tc>
          <w:tcPr>
            <w:tcW w:w="459" w:type="dxa"/>
          </w:tcPr>
          <w:p w14:paraId="0D59322C" w14:textId="77777777" w:rsidR="00BF0DAF" w:rsidRPr="00997E86" w:rsidRDefault="00BF0DAF" w:rsidP="00BF0DAF"/>
        </w:tc>
        <w:tc>
          <w:tcPr>
            <w:tcW w:w="6616" w:type="dxa"/>
            <w:vMerge/>
          </w:tcPr>
          <w:p w14:paraId="31E66B0C" w14:textId="77777777" w:rsidR="00BF0DAF" w:rsidRPr="00997E86" w:rsidRDefault="00BF0DAF" w:rsidP="00BF0DAF"/>
        </w:tc>
      </w:tr>
      <w:tr w:rsidR="00B3301B" w:rsidRPr="00CD2FD2" w14:paraId="7CD8E461" w14:textId="77777777" w:rsidTr="00B3301B">
        <w:trPr>
          <w:trHeight w:val="436"/>
        </w:trPr>
        <w:tc>
          <w:tcPr>
            <w:tcW w:w="551" w:type="dxa"/>
            <w:vAlign w:val="center"/>
          </w:tcPr>
          <w:p w14:paraId="394D65B9" w14:textId="77777777" w:rsidR="00B3301B" w:rsidRPr="00621B5C" w:rsidRDefault="00B3301B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3AF2315" wp14:editId="50E1C83A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FDD924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99" w:type="dxa"/>
            <w:gridSpan w:val="2"/>
            <w:vAlign w:val="center"/>
          </w:tcPr>
          <w:p w14:paraId="69442ADE" w14:textId="45B40F6C" w:rsidR="00B3301B" w:rsidRPr="00B03ED5" w:rsidRDefault="00B3301B" w:rsidP="00CD2FD2">
            <w:pPr>
              <w:pStyle w:val="Contact"/>
            </w:pPr>
            <w:r>
              <w:t>Khulna, Bangladesh</w:t>
            </w:r>
          </w:p>
        </w:tc>
        <w:tc>
          <w:tcPr>
            <w:tcW w:w="459" w:type="dxa"/>
          </w:tcPr>
          <w:p w14:paraId="772D7D7B" w14:textId="77777777" w:rsidR="00B3301B" w:rsidRPr="00997E86" w:rsidRDefault="00B3301B" w:rsidP="00CD2FD2"/>
        </w:tc>
        <w:tc>
          <w:tcPr>
            <w:tcW w:w="6616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2733DB09" w14:textId="25A5954F" w:rsidR="00B3301B" w:rsidRPr="00997E86" w:rsidRDefault="00BD0FE8" w:rsidP="00CD2FD2">
            <w:pPr>
              <w:pStyle w:val="Introduction"/>
            </w:pPr>
            <w:r>
              <w:t>Analytical person</w:t>
            </w:r>
            <w:r w:rsidR="00B3301B">
              <w:t xml:space="preserve"> and strong communicator eager to prove my value and talent. Motivated to advance and expand my skill set through targeted mentorship and challenging</w:t>
            </w:r>
            <w:r w:rsidR="002A2615">
              <w:t xml:space="preserve"> projects.</w:t>
            </w:r>
          </w:p>
        </w:tc>
        <w:tc>
          <w:tcPr>
            <w:tcW w:w="2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B66ABC9" w14:textId="4268695A" w:rsidR="00B3301B" w:rsidRPr="00CD2FD2" w:rsidRDefault="00B3301B" w:rsidP="00CD2FD2">
            <w:pPr>
              <w:rPr>
                <w:lang w:val="it-IT"/>
              </w:rPr>
            </w:pPr>
          </w:p>
        </w:tc>
      </w:tr>
      <w:tr w:rsidR="00B3301B" w:rsidRPr="00997E86" w14:paraId="2FA6557D" w14:textId="77777777" w:rsidTr="00B3301B">
        <w:trPr>
          <w:trHeight w:val="424"/>
        </w:trPr>
        <w:tc>
          <w:tcPr>
            <w:tcW w:w="551" w:type="dxa"/>
            <w:vAlign w:val="center"/>
          </w:tcPr>
          <w:p w14:paraId="27BE5D71" w14:textId="77777777" w:rsidR="00B3301B" w:rsidRPr="00621B5C" w:rsidRDefault="00B3301B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0CB2C9F" wp14:editId="0D7B712F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609DD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99" w:type="dxa"/>
            <w:gridSpan w:val="2"/>
            <w:vAlign w:val="center"/>
          </w:tcPr>
          <w:p w14:paraId="4D1389CC" w14:textId="1F5300B3" w:rsidR="00B3301B" w:rsidRPr="00B03ED5" w:rsidRDefault="00B3301B" w:rsidP="00CD2FD2">
            <w:pPr>
              <w:pStyle w:val="Contact"/>
            </w:pPr>
            <w:r>
              <w:t>linkedin.com/</w:t>
            </w:r>
            <w:proofErr w:type="spellStart"/>
            <w:r>
              <w:t>uas</w:t>
            </w:r>
            <w:proofErr w:type="spellEnd"/>
            <w:r>
              <w:t>/</w:t>
            </w:r>
            <w:proofErr w:type="spellStart"/>
            <w:r>
              <w:t>alvinabil</w:t>
            </w:r>
            <w:proofErr w:type="spellEnd"/>
          </w:p>
        </w:tc>
        <w:tc>
          <w:tcPr>
            <w:tcW w:w="459" w:type="dxa"/>
          </w:tcPr>
          <w:p w14:paraId="019A3779" w14:textId="77777777" w:rsidR="00B3301B" w:rsidRPr="00997E86" w:rsidRDefault="00B3301B" w:rsidP="00CD2FD2"/>
        </w:tc>
        <w:tc>
          <w:tcPr>
            <w:tcW w:w="6616" w:type="dxa"/>
            <w:vMerge/>
            <w:tcBorders>
              <w:bottom w:val="single" w:sz="4" w:space="0" w:color="D9D9D9" w:themeColor="background1" w:themeShade="D9"/>
            </w:tcBorders>
          </w:tcPr>
          <w:p w14:paraId="144EC0B3" w14:textId="77777777" w:rsidR="00B3301B" w:rsidRPr="00997E86" w:rsidRDefault="00B3301B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2C435F28" w14:textId="77777777" w:rsidR="00B3301B" w:rsidRPr="00997E86" w:rsidRDefault="00B3301B" w:rsidP="00CD2FD2"/>
        </w:tc>
      </w:tr>
      <w:tr w:rsidR="00B3301B" w:rsidRPr="00997E86" w14:paraId="34AA0387" w14:textId="77777777" w:rsidTr="00B3301B">
        <w:trPr>
          <w:trHeight w:val="424"/>
        </w:trPr>
        <w:tc>
          <w:tcPr>
            <w:tcW w:w="551" w:type="dxa"/>
            <w:vAlign w:val="center"/>
          </w:tcPr>
          <w:p w14:paraId="1B2A7757" w14:textId="77777777" w:rsidR="00B3301B" w:rsidRPr="00621B5C" w:rsidRDefault="00B3301B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3B1CC00" wp14:editId="66EBFC9E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7E132C" id="Group 146" o:spid="_x0000_s1026" alt="Icon Skype" style="width:16.8pt;height:16.8pt;mso-position-horizontal-relative:char;mso-position-vertical-relative:line" coordorigin="5158,32233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">
                      <v:rect id="Rectangle 147" o:spid="_x0000_s1027" alt="&quot;&quot;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">
                        <v:imagedata r:id="rId25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99" w:type="dxa"/>
            <w:gridSpan w:val="2"/>
            <w:vAlign w:val="center"/>
          </w:tcPr>
          <w:p w14:paraId="4730F50C" w14:textId="3FB34061" w:rsidR="00B3301B" w:rsidRPr="00B03ED5" w:rsidRDefault="00B3301B" w:rsidP="00CD2FD2">
            <w:pPr>
              <w:pStyle w:val="Contact"/>
            </w:pPr>
            <w:r w:rsidRPr="00A25EC0">
              <w:t>live</w:t>
            </w:r>
            <w:proofErr w:type="gramStart"/>
            <w:r w:rsidRPr="00A25EC0">
              <w:t>:.qwe</w:t>
            </w:r>
            <w:proofErr w:type="gramEnd"/>
            <w:r w:rsidRPr="00A25EC0">
              <w:t>.ui11q03d345</w:t>
            </w:r>
          </w:p>
        </w:tc>
        <w:tc>
          <w:tcPr>
            <w:tcW w:w="459" w:type="dxa"/>
          </w:tcPr>
          <w:p w14:paraId="3C35A48A" w14:textId="77777777" w:rsidR="00B3301B" w:rsidRPr="00997E86" w:rsidRDefault="00B3301B" w:rsidP="00CD2FD2"/>
        </w:tc>
        <w:tc>
          <w:tcPr>
            <w:tcW w:w="6616" w:type="dxa"/>
            <w:vMerge/>
            <w:tcBorders>
              <w:bottom w:val="single" w:sz="4" w:space="0" w:color="D9D9D9" w:themeColor="background1" w:themeShade="D9"/>
            </w:tcBorders>
          </w:tcPr>
          <w:p w14:paraId="70F615C0" w14:textId="77777777" w:rsidR="00B3301B" w:rsidRPr="00997E86" w:rsidRDefault="00B3301B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2BAD5BDD" w14:textId="77777777" w:rsidR="00B3301B" w:rsidRPr="00997E86" w:rsidRDefault="00B3301B" w:rsidP="00CD2FD2"/>
        </w:tc>
      </w:tr>
      <w:tr w:rsidR="00B3301B" w:rsidRPr="00997E86" w14:paraId="07894CED" w14:textId="77777777" w:rsidTr="00B3301B">
        <w:trPr>
          <w:trHeight w:val="424"/>
        </w:trPr>
        <w:tc>
          <w:tcPr>
            <w:tcW w:w="551" w:type="dxa"/>
            <w:vAlign w:val="center"/>
          </w:tcPr>
          <w:p w14:paraId="79562E80" w14:textId="77777777" w:rsidR="00B3301B" w:rsidRPr="00621B5C" w:rsidRDefault="00B3301B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6472F0A" wp14:editId="73E44CD9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9D593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">
                        <v:imagedata r:id="rId28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99" w:type="dxa"/>
            <w:gridSpan w:val="2"/>
            <w:vAlign w:val="center"/>
          </w:tcPr>
          <w:p w14:paraId="7A42EA3E" w14:textId="7C410454" w:rsidR="00B3301B" w:rsidRPr="00B03ED5" w:rsidRDefault="00B3301B" w:rsidP="00CD2FD2">
            <w:pPr>
              <w:pStyle w:val="Contact"/>
            </w:pPr>
            <w:r>
              <w:t>www.alvinabil.com</w:t>
            </w:r>
          </w:p>
        </w:tc>
        <w:tc>
          <w:tcPr>
            <w:tcW w:w="459" w:type="dxa"/>
          </w:tcPr>
          <w:p w14:paraId="74215590" w14:textId="77777777" w:rsidR="00B3301B" w:rsidRPr="00997E86" w:rsidRDefault="00B3301B" w:rsidP="00CD2FD2"/>
        </w:tc>
        <w:tc>
          <w:tcPr>
            <w:tcW w:w="6616" w:type="dxa"/>
            <w:vMerge/>
            <w:tcBorders>
              <w:bottom w:val="single" w:sz="4" w:space="0" w:color="D9D9D9" w:themeColor="background1" w:themeShade="D9"/>
            </w:tcBorders>
          </w:tcPr>
          <w:p w14:paraId="3DDC7E0F" w14:textId="77777777" w:rsidR="00B3301B" w:rsidRPr="00997E86" w:rsidRDefault="00B3301B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4EDCCBF5" w14:textId="77777777" w:rsidR="00B3301B" w:rsidRPr="00997E86" w:rsidRDefault="00B3301B" w:rsidP="00CD2FD2"/>
        </w:tc>
      </w:tr>
      <w:tr w:rsidR="00B3301B" w:rsidRPr="00997E86" w14:paraId="43594E9F" w14:textId="77777777" w:rsidTr="00B3301B">
        <w:trPr>
          <w:trHeight w:val="726"/>
        </w:trPr>
        <w:tc>
          <w:tcPr>
            <w:tcW w:w="3950" w:type="dxa"/>
            <w:gridSpan w:val="3"/>
          </w:tcPr>
          <w:p w14:paraId="3958C82F" w14:textId="77777777" w:rsidR="00B3301B" w:rsidRPr="00997E86" w:rsidRDefault="00B3301B" w:rsidP="00CD2FD2"/>
        </w:tc>
        <w:tc>
          <w:tcPr>
            <w:tcW w:w="459" w:type="dxa"/>
          </w:tcPr>
          <w:p w14:paraId="1E0493BC" w14:textId="77777777" w:rsidR="00B3301B" w:rsidRPr="00997E86" w:rsidRDefault="00B3301B" w:rsidP="00CD2FD2"/>
        </w:tc>
        <w:tc>
          <w:tcPr>
            <w:tcW w:w="6616" w:type="dxa"/>
            <w:vMerge/>
            <w:tcBorders>
              <w:bottom w:val="single" w:sz="4" w:space="0" w:color="D9D9D9" w:themeColor="background1" w:themeShade="D9"/>
            </w:tcBorders>
          </w:tcPr>
          <w:p w14:paraId="30A452EA" w14:textId="77777777" w:rsidR="00B3301B" w:rsidRPr="00997E86" w:rsidRDefault="00B3301B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2B0D96A7" w14:textId="77777777" w:rsidR="00B3301B" w:rsidRPr="00997E86" w:rsidRDefault="00B3301B" w:rsidP="00CD2FD2"/>
        </w:tc>
      </w:tr>
      <w:tr w:rsidR="00CD2FD2" w:rsidRPr="00997E86" w14:paraId="222C8331" w14:textId="77777777" w:rsidTr="00B3301B">
        <w:trPr>
          <w:trHeight w:val="290"/>
        </w:trPr>
        <w:tc>
          <w:tcPr>
            <w:tcW w:w="3950" w:type="dxa"/>
            <w:gridSpan w:val="3"/>
          </w:tcPr>
          <w:p w14:paraId="542A0E51" w14:textId="77777777" w:rsidR="00CD2FD2" w:rsidRPr="00997E86" w:rsidRDefault="00CD2FD2" w:rsidP="00CD2FD2"/>
        </w:tc>
        <w:tc>
          <w:tcPr>
            <w:tcW w:w="459" w:type="dxa"/>
          </w:tcPr>
          <w:p w14:paraId="6C740A1F" w14:textId="77777777" w:rsidR="00CD2FD2" w:rsidRPr="00997E86" w:rsidRDefault="00CD2FD2" w:rsidP="00CD2FD2"/>
        </w:tc>
        <w:tc>
          <w:tcPr>
            <w:tcW w:w="6616" w:type="dxa"/>
            <w:tcBorders>
              <w:top w:val="single" w:sz="4" w:space="0" w:color="D9D9D9" w:themeColor="background1" w:themeShade="D9"/>
            </w:tcBorders>
          </w:tcPr>
          <w:p w14:paraId="3AB53927" w14:textId="77777777" w:rsidR="00CD2FD2" w:rsidRPr="00997E86" w:rsidRDefault="00CD2FD2" w:rsidP="00CD2FD2"/>
        </w:tc>
        <w:tc>
          <w:tcPr>
            <w:tcW w:w="20" w:type="dxa"/>
            <w:tcBorders>
              <w:top w:val="single" w:sz="4" w:space="0" w:color="D9D9D9" w:themeColor="background1" w:themeShade="D9"/>
            </w:tcBorders>
          </w:tcPr>
          <w:p w14:paraId="555E6A9A" w14:textId="77777777" w:rsidR="00CD2FD2" w:rsidRPr="00997E86" w:rsidRDefault="00CD2FD2" w:rsidP="00CD2FD2"/>
        </w:tc>
      </w:tr>
      <w:tr w:rsidR="00144072" w:rsidRPr="00997E86" w14:paraId="391E154D" w14:textId="77777777" w:rsidTr="00B3301B">
        <w:trPr>
          <w:gridAfter w:val="1"/>
          <w:wAfter w:w="20" w:type="dxa"/>
          <w:trHeight w:val="7934"/>
        </w:trPr>
        <w:tc>
          <w:tcPr>
            <w:tcW w:w="395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63BCA9B530514596AE3481C7DE443B92"/>
              </w:placeholder>
              <w:temporary/>
              <w:showingPlcHdr/>
              <w15:appearance w15:val="hidden"/>
            </w:sdtPr>
            <w:sdtEndPr/>
            <w:sdtContent>
              <w:p w14:paraId="20B1C233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5E73D85F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652635" wp14:editId="7B777F04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FE0FA87" w14:textId="248DF776" w:rsidR="00144072" w:rsidRPr="008E2197" w:rsidRDefault="00C069B9" w:rsidP="00C069B9">
                                      <w:pPr>
                                        <w:pStyle w:val="Skill"/>
                                      </w:pPr>
                                      <w:r>
                                        <w:t>App Development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68C3053" w14:textId="77777777" w:rsidR="00144072" w:rsidRDefault="004F599D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placeholder>
                                            <w:docPart w:val="EC3E351025FD4AC5A61B4B5AF037A220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6ABE31A" w14:textId="6FEF871B" w:rsidR="008E2197" w:rsidRDefault="00C069B9" w:rsidP="008E2197">
                                      <w:pPr>
                                        <w:pStyle w:val="Skill"/>
                                      </w:pPr>
                                      <w:r>
                                        <w:t>Web Development</w:t>
                                      </w:r>
                                    </w:p>
                                    <w:p w14:paraId="1B343995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F784462" w14:textId="77777777" w:rsidR="00144072" w:rsidRDefault="004F599D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1110388" w14:textId="2DEC47B1" w:rsidR="008E2197" w:rsidRDefault="00C069B9" w:rsidP="008E2197">
                                      <w:pPr>
                                        <w:pStyle w:val="Skill"/>
                                      </w:pPr>
                                      <w:r>
                                        <w:t>Problem Solving</w:t>
                                      </w:r>
                                    </w:p>
                                    <w:p w14:paraId="44C15278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E2AE102" w14:textId="77777777" w:rsidR="008E2197" w:rsidRDefault="004F599D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7E06FF6F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BC305FF" w14:textId="576C5DF5" w:rsidR="008E2197" w:rsidRDefault="00C069B9" w:rsidP="008E2197">
                                      <w:pPr>
                                        <w:pStyle w:val="Skill"/>
                                      </w:pPr>
                                      <w:r>
                                        <w:t>Decision Making</w:t>
                                      </w:r>
                                    </w:p>
                                    <w:p w14:paraId="43C9CAB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335E8E7" w14:textId="77777777" w:rsidR="008E2197" w:rsidRDefault="004F599D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0634B55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253D765" w14:textId="4D29B328" w:rsidR="008E2197" w:rsidRDefault="00C069B9" w:rsidP="008E2197">
                                      <w:pPr>
                                        <w:pStyle w:val="Skill"/>
                                      </w:pPr>
                                      <w:r>
                                        <w:t>Communication</w:t>
                                      </w:r>
                                    </w:p>
                                    <w:p w14:paraId="057AFE35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1599F9D" w14:textId="77777777" w:rsidR="008E2197" w:rsidRDefault="004F599D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064D0CB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52635" id="Group 153" o:spid="_x0000_s1026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4FE0FA87" w14:textId="248DF776" w:rsidR="00144072" w:rsidRPr="008E2197" w:rsidRDefault="00C069B9" w:rsidP="00C069B9">
                                <w:pPr>
                                  <w:pStyle w:val="Skill"/>
                                </w:pPr>
                                <w:r>
                                  <w:t>App Development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368C3053" w14:textId="77777777" w:rsidR="00144072" w:rsidRDefault="004F599D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placeholder>
                                      <w:docPart w:val="EC3E351025FD4AC5A61B4B5AF037A220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56ABE31A" w14:textId="6FEF871B" w:rsidR="008E2197" w:rsidRDefault="00C069B9" w:rsidP="008E2197">
                                <w:pPr>
                                  <w:pStyle w:val="Skill"/>
                                </w:pPr>
                                <w:r>
                                  <w:t>Web Development</w:t>
                                </w:r>
                              </w:p>
                              <w:p w14:paraId="1B343995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1F784462" w14:textId="77777777" w:rsidR="00144072" w:rsidRDefault="004F599D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41110388" w14:textId="2DEC47B1" w:rsidR="008E2197" w:rsidRDefault="00C069B9" w:rsidP="008E2197">
                                <w:pPr>
                                  <w:pStyle w:val="Skill"/>
                                </w:pPr>
                                <w:r>
                                  <w:t>Problem Solving</w:t>
                                </w:r>
                              </w:p>
                              <w:p w14:paraId="44C15278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6E2AE102" w14:textId="77777777" w:rsidR="008E2197" w:rsidRDefault="004F599D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7E06FF6F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3BC305FF" w14:textId="576C5DF5" w:rsidR="008E2197" w:rsidRDefault="00C069B9" w:rsidP="008E2197">
                                <w:pPr>
                                  <w:pStyle w:val="Skill"/>
                                </w:pPr>
                                <w:r>
                                  <w:t>Decision Making</w:t>
                                </w:r>
                              </w:p>
                              <w:p w14:paraId="43C9CAB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4335E8E7" w14:textId="77777777" w:rsidR="008E2197" w:rsidRDefault="004F599D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0634B55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2253D765" w14:textId="4D29B328" w:rsidR="008E2197" w:rsidRDefault="00C069B9" w:rsidP="008E2197">
                                <w:pPr>
                                  <w:pStyle w:val="Skill"/>
                                </w:pPr>
                                <w:r>
                                  <w:t>Communication</w:t>
                                </w:r>
                              </w:p>
                              <w:p w14:paraId="057AFE35" w14:textId="77777777" w:rsidR="00144072" w:rsidRDefault="00144072" w:rsidP="008E2197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21599F9D" w14:textId="77777777" w:rsidR="008E2197" w:rsidRDefault="004F599D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14:paraId="064D0CB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B9F940C97F1E48E19032EF267EE0DDDF"/>
              </w:placeholder>
              <w:temporary/>
              <w:showingPlcHdr/>
              <w15:appearance w15:val="hidden"/>
            </w:sdtPr>
            <w:sdtEndPr/>
            <w:sdtContent>
              <w:p w14:paraId="1D40970B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51EF555D" w14:textId="46FDC507" w:rsidR="008E2197" w:rsidRDefault="00953F94" w:rsidP="008E2197">
            <w:pPr>
              <w:pStyle w:val="Heading2"/>
            </w:pPr>
            <w:r>
              <w:t>B. Sc.</w:t>
            </w:r>
            <w:r w:rsidR="00A25EC0">
              <w:t xml:space="preserve"> In Computer Science</w:t>
            </w:r>
          </w:p>
          <w:p w14:paraId="63FF1A9D" w14:textId="05BFE042" w:rsidR="00F47F0A" w:rsidRPr="00F47F0A" w:rsidRDefault="00953F94" w:rsidP="00F47F0A">
            <w:pPr>
              <w:pStyle w:val="Heading4"/>
            </w:pPr>
            <w:r>
              <w:t>Khulna University of Engineering and Technology</w:t>
            </w:r>
          </w:p>
          <w:p w14:paraId="6268AAE1" w14:textId="5A8B5BA3" w:rsidR="00552F9B" w:rsidRDefault="00953F94" w:rsidP="00552F9B">
            <w:r>
              <w:t>2018-Current</w:t>
            </w:r>
          </w:p>
          <w:p w14:paraId="647052FA" w14:textId="74FFF0B2" w:rsidR="00552F9B" w:rsidRDefault="00637A66" w:rsidP="00552F9B">
            <w:pPr>
              <w:pStyle w:val="Heading2"/>
            </w:pPr>
            <w:r>
              <w:t xml:space="preserve">Diploma in </w:t>
            </w:r>
            <w:r w:rsidR="00A25EC0">
              <w:t>Web Development</w:t>
            </w:r>
          </w:p>
          <w:p w14:paraId="442C2779" w14:textId="246227FC" w:rsidR="00552F9B" w:rsidRDefault="006F62D9" w:rsidP="00552F9B">
            <w:pPr>
              <w:pStyle w:val="Heading4"/>
            </w:pPr>
            <w:r>
              <w:t>Web Academy</w:t>
            </w:r>
          </w:p>
          <w:p w14:paraId="6CF320F3" w14:textId="74AB8E2E" w:rsidR="00552F9B" w:rsidRDefault="006F62D9" w:rsidP="00552F9B">
            <w:r>
              <w:t>2019-2020</w:t>
            </w:r>
          </w:p>
          <w:p w14:paraId="5473F3B9" w14:textId="77777777" w:rsidR="00D04C84" w:rsidRDefault="00D04C84" w:rsidP="00552F9B"/>
          <w:p w14:paraId="761FEDC4" w14:textId="198DA5FD" w:rsidR="00552F9B" w:rsidRPr="00552F9B" w:rsidRDefault="00552F9B" w:rsidP="00552F9B"/>
        </w:tc>
        <w:tc>
          <w:tcPr>
            <w:tcW w:w="459" w:type="dxa"/>
            <w:tcBorders>
              <w:left w:val="single" w:sz="4" w:space="0" w:color="D9D9D9" w:themeColor="background1" w:themeShade="D9"/>
            </w:tcBorders>
          </w:tcPr>
          <w:p w14:paraId="41F17077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616" w:type="dxa"/>
          </w:tcPr>
          <w:sdt>
            <w:sdtPr>
              <w:id w:val="864106690"/>
              <w:placeholder>
                <w:docPart w:val="A28487BA3F0446A79BC9B7CA5645E7FE"/>
              </w:placeholder>
              <w:temporary/>
              <w:showingPlcHdr/>
              <w15:appearance w15:val="hidden"/>
            </w:sdtPr>
            <w:sdtEndPr/>
            <w:sdtContent>
              <w:p w14:paraId="66744D3C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16C3E5FE" w14:textId="4BF250B0" w:rsidR="00552F9B" w:rsidRDefault="00552F9B" w:rsidP="00552F9B">
            <w:pPr>
              <w:pStyle w:val="Heading3"/>
            </w:pPr>
          </w:p>
          <w:p w14:paraId="745B0A07" w14:textId="3A824E2F" w:rsidR="004103C0" w:rsidRPr="00112D89" w:rsidRDefault="002141BF" w:rsidP="006D191A">
            <w:pPr>
              <w:pStyle w:val="Heading5"/>
              <w:shd w:val="clear" w:color="auto" w:fill="ADE1C2" w:themeFill="accent4" w:themeFillShade="E6"/>
              <w:rPr>
                <w:i w:val="0"/>
                <w:iCs/>
                <w:color w:val="auto"/>
                <w:sz w:val="22"/>
                <w:szCs w:val="22"/>
              </w:rPr>
            </w:pPr>
            <w:r w:rsidRPr="00112D89">
              <w:rPr>
                <w:i w:val="0"/>
                <w:iCs/>
                <w:color w:val="auto"/>
                <w:sz w:val="22"/>
                <w:szCs w:val="22"/>
              </w:rPr>
              <w:t>Software Engineer Intern</w:t>
            </w:r>
          </w:p>
          <w:p w14:paraId="639C96B1" w14:textId="291D349B" w:rsidR="006C2DFF" w:rsidRPr="00112D89" w:rsidRDefault="002141BF" w:rsidP="00417660">
            <w:pPr>
              <w:rPr>
                <w:rStyle w:val="JobDescriptionChar"/>
                <w:b/>
                <w:bCs/>
              </w:rPr>
            </w:pPr>
            <w:proofErr w:type="spellStart"/>
            <w:r w:rsidRPr="00112D89">
              <w:rPr>
                <w:b/>
                <w:bCs/>
              </w:rPr>
              <w:t>AvD</w:t>
            </w:r>
            <w:proofErr w:type="spellEnd"/>
            <w:r w:rsidRPr="00112D89">
              <w:rPr>
                <w:b/>
                <w:bCs/>
              </w:rPr>
              <w:t xml:space="preserve"> Software Limited</w:t>
            </w:r>
            <w:r w:rsidR="00E51E21">
              <w:rPr>
                <w:b/>
                <w:bCs/>
              </w:rPr>
              <w:t xml:space="preserve"> (2019-2020)</w:t>
            </w:r>
          </w:p>
          <w:p w14:paraId="660B2006" w14:textId="2AF46883" w:rsidR="00A6425D" w:rsidRDefault="00417660" w:rsidP="00B80849">
            <w:pPr>
              <w:pStyle w:val="ListBullet"/>
            </w:pPr>
            <w:r>
              <w:t xml:space="preserve">Assigned to </w:t>
            </w:r>
            <w:r w:rsidR="00D51CA6">
              <w:t xml:space="preserve">e-commerce team and participated in designing improved software using </w:t>
            </w:r>
            <w:r w:rsidR="00B147BA">
              <w:t>algorithms based on given data to match users to products, boosting sales by 30%</w:t>
            </w:r>
          </w:p>
          <w:p w14:paraId="07F40601" w14:textId="045091F4" w:rsidR="00B147BA" w:rsidRDefault="0078785A" w:rsidP="00B80849">
            <w:pPr>
              <w:pStyle w:val="ListBullet"/>
            </w:pPr>
            <w:r>
              <w:t xml:space="preserve">Participated in Code reviews with product team and gained feedback </w:t>
            </w:r>
            <w:r w:rsidR="00591EB1">
              <w:t>from senior engineers and experience in writing custom, scalable code</w:t>
            </w:r>
          </w:p>
          <w:p w14:paraId="5697DD83" w14:textId="3AC630AE" w:rsidR="00591EB1" w:rsidRDefault="00564019" w:rsidP="00B80849">
            <w:pPr>
              <w:pStyle w:val="ListBullet"/>
            </w:pPr>
            <w:r>
              <w:t>Presented software develop</w:t>
            </w:r>
            <w:r w:rsidR="002141BF">
              <w:t>ment lifecycle reports to CTO and CEO with 2 other interns, receiving recognition for design ideas and implementation</w:t>
            </w:r>
          </w:p>
          <w:p w14:paraId="53D86497" w14:textId="6992DFF8" w:rsidR="00A6425D" w:rsidRDefault="00CB5DB4" w:rsidP="00CB5DB4">
            <w:pPr>
              <w:pStyle w:val="Heading3"/>
              <w:shd w:val="clear" w:color="auto" w:fill="ADE1C2" w:themeFill="accent4" w:themeFillShade="E6"/>
            </w:pPr>
            <w:r>
              <w:t xml:space="preserve">Projects </w:t>
            </w:r>
          </w:p>
          <w:p w14:paraId="0BA3F89C" w14:textId="23F5133C" w:rsidR="00A6425D" w:rsidRDefault="0000532F" w:rsidP="00A40948">
            <w:pPr>
              <w:pStyle w:val="ListBullet"/>
            </w:pPr>
            <w:proofErr w:type="spellStart"/>
            <w:r w:rsidRPr="00351C80">
              <w:rPr>
                <w:b/>
                <w:bCs/>
                <w:sz w:val="22"/>
                <w:szCs w:val="22"/>
                <w:shd w:val="clear" w:color="auto" w:fill="E7E6E6" w:themeFill="background2"/>
              </w:rPr>
              <w:t>Acadassistant</w:t>
            </w:r>
            <w:proofErr w:type="spellEnd"/>
            <w:r>
              <w:t xml:space="preserve">: An Android app to help students track all their academic </w:t>
            </w:r>
            <w:r w:rsidR="00F90070">
              <w:t>tasks and academic as well as personal skill development</w:t>
            </w:r>
            <w:r w:rsidR="007E2159">
              <w:t>.</w:t>
            </w:r>
            <w:r w:rsidR="009D3F8B">
              <w:t xml:space="preserve"> </w:t>
            </w:r>
          </w:p>
          <w:p w14:paraId="668E29BE" w14:textId="0AD8AEBF" w:rsidR="007E2159" w:rsidRDefault="00B939A4" w:rsidP="00A40948">
            <w:pPr>
              <w:pStyle w:val="ListBullet"/>
              <w:rPr>
                <w:rStyle w:val="JobDescriptionChar"/>
              </w:rPr>
            </w:pPr>
            <w:proofErr w:type="spellStart"/>
            <w:r w:rsidRPr="00351C80">
              <w:rPr>
                <w:rStyle w:val="JobDescriptionChar"/>
                <w:b/>
                <w:bCs/>
                <w:sz w:val="22"/>
                <w:szCs w:val="22"/>
                <w:shd w:val="clear" w:color="auto" w:fill="E7E6E6" w:themeFill="background2"/>
              </w:rPr>
              <w:t>iFit</w:t>
            </w:r>
            <w:proofErr w:type="spellEnd"/>
            <w:r>
              <w:rPr>
                <w:rStyle w:val="JobDescriptionChar"/>
              </w:rPr>
              <w:t xml:space="preserve">: An iOS fitness app that helps to workout at home as well as keeping track of </w:t>
            </w:r>
            <w:r w:rsidR="00411330">
              <w:rPr>
                <w:rStyle w:val="JobDescriptionChar"/>
              </w:rPr>
              <w:t>calorie burnt at daily workout basis.</w:t>
            </w:r>
            <w:r w:rsidR="006A52F1">
              <w:rPr>
                <w:rStyle w:val="JobDescriptionChar"/>
              </w:rPr>
              <w:t xml:space="preserve"> It offers </w:t>
            </w:r>
            <w:r w:rsidR="0079421F">
              <w:rPr>
                <w:rStyle w:val="JobDescriptionChar"/>
              </w:rPr>
              <w:t>diverse types</w:t>
            </w:r>
            <w:r w:rsidR="009D3F8B">
              <w:rPr>
                <w:rStyle w:val="JobDescriptionChar"/>
              </w:rPr>
              <w:t xml:space="preserve"> of workout routine based on users’ level.</w:t>
            </w:r>
          </w:p>
          <w:p w14:paraId="04AE50B6" w14:textId="73B5CFDE" w:rsidR="0013435E" w:rsidRPr="00A6425D" w:rsidRDefault="0013435E" w:rsidP="00A40948">
            <w:pPr>
              <w:pStyle w:val="ListBullet"/>
              <w:rPr>
                <w:rStyle w:val="JobDescriptionChar"/>
              </w:rPr>
            </w:pPr>
            <w:r w:rsidRPr="00351C80">
              <w:rPr>
                <w:rStyle w:val="JobDescriptionChar"/>
                <w:b/>
                <w:bCs/>
                <w:sz w:val="22"/>
                <w:szCs w:val="22"/>
                <w:shd w:val="clear" w:color="auto" w:fill="E7E6E6" w:themeFill="background2"/>
              </w:rPr>
              <w:t>Hospital Management System:</w:t>
            </w:r>
            <w:r>
              <w:rPr>
                <w:rStyle w:val="JobDescriptionChar"/>
              </w:rPr>
              <w:t xml:space="preserve"> A </w:t>
            </w:r>
            <w:r w:rsidR="00173311">
              <w:rPr>
                <w:rStyle w:val="JobDescriptionChar"/>
              </w:rPr>
              <w:t xml:space="preserve">PHP project to </w:t>
            </w:r>
            <w:r w:rsidR="00226808">
              <w:rPr>
                <w:rStyle w:val="JobDescriptionChar"/>
              </w:rPr>
              <w:t>manage a hospital environment where patient can book an appointment with available doctors a</w:t>
            </w:r>
            <w:r w:rsidR="00845F7E">
              <w:rPr>
                <w:rStyle w:val="JobDescriptionChar"/>
              </w:rPr>
              <w:t xml:space="preserve">s well as book hospital beds. It also keeps a database of the </w:t>
            </w:r>
            <w:r w:rsidR="003C1582">
              <w:rPr>
                <w:rStyle w:val="JobDescriptionChar"/>
              </w:rPr>
              <w:t xml:space="preserve">people who want to donate blood. This web app has special chat features where patient can </w:t>
            </w:r>
            <w:r w:rsidR="0016034D">
              <w:rPr>
                <w:rStyle w:val="JobDescriptionChar"/>
              </w:rPr>
              <w:t>chat with doctors before they schedule a face to face meet up so that</w:t>
            </w:r>
            <w:r w:rsidR="007D54ED">
              <w:rPr>
                <w:rStyle w:val="JobDescriptionChar"/>
              </w:rPr>
              <w:t xml:space="preserve"> </w:t>
            </w:r>
            <w:proofErr w:type="gramStart"/>
            <w:r w:rsidR="007D54ED">
              <w:rPr>
                <w:rStyle w:val="JobDescriptionChar"/>
              </w:rPr>
              <w:t>they  could</w:t>
            </w:r>
            <w:proofErr w:type="gramEnd"/>
            <w:r w:rsidR="007D54ED">
              <w:rPr>
                <w:rStyle w:val="JobDescriptionChar"/>
              </w:rPr>
              <w:t xml:space="preserve"> take some initial precautions/step required. </w:t>
            </w:r>
          </w:p>
          <w:p w14:paraId="54361059" w14:textId="4053AC06" w:rsidR="00A6425D" w:rsidRPr="006C2DFF" w:rsidRDefault="00A6425D" w:rsidP="00B939A4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</w:tc>
      </w:tr>
    </w:tbl>
    <w:p w14:paraId="0D8C9CC8" w14:textId="73E62C93" w:rsidR="00756A17" w:rsidRDefault="00756A17" w:rsidP="00756A17"/>
    <w:tbl>
      <w:tblPr>
        <w:tblW w:w="511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57"/>
        <w:gridCol w:w="1748"/>
        <w:gridCol w:w="460"/>
        <w:gridCol w:w="6627"/>
      </w:tblGrid>
      <w:tr w:rsidR="001761DC" w:rsidRPr="004B4147" w14:paraId="72249834" w14:textId="77777777" w:rsidTr="00B24B23">
        <w:trPr>
          <w:trHeight w:val="1423"/>
        </w:trPr>
        <w:tc>
          <w:tcPr>
            <w:tcW w:w="2209" w:type="dxa"/>
            <w:gridSpan w:val="2"/>
          </w:tcPr>
          <w:p w14:paraId="53BA33A0" w14:textId="217C1DA7" w:rsidR="001761DC" w:rsidRPr="004B4147" w:rsidRDefault="00F311C5" w:rsidP="00CC4B89">
            <w:pPr>
              <w:pStyle w:val="Logo"/>
            </w:pPr>
            <w:r w:rsidRPr="00F311C5">
              <w:lastRenderedPageBreak/>
              <w:drawing>
                <wp:inline distT="0" distB="0" distL="0" distR="0" wp14:anchorId="318A5427" wp14:editId="164D0DB4">
                  <wp:extent cx="981075" cy="981075"/>
                  <wp:effectExtent l="0" t="0" r="9525" b="9525"/>
                  <wp:docPr id="9" name="Picture 9" descr="A person smiling for the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erson smiling for the camera&#10;&#10;Description automatically generated with medium confidence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gridSpan w:val="3"/>
            <w:tcBorders>
              <w:bottom w:val="single" w:sz="4" w:space="0" w:color="FFFFFF" w:themeColor="background1"/>
            </w:tcBorders>
          </w:tcPr>
          <w:p w14:paraId="295B5845" w14:textId="77777777" w:rsidR="001761DC" w:rsidRDefault="001761DC" w:rsidP="00CC4B89">
            <w:pPr>
              <w:pStyle w:val="Title"/>
            </w:pPr>
            <w:r>
              <w:t>Alvi</w:t>
            </w:r>
          </w:p>
          <w:p w14:paraId="305619B2" w14:textId="77777777" w:rsidR="001761DC" w:rsidRPr="004B4147" w:rsidRDefault="001761DC" w:rsidP="00CC4B89">
            <w:pPr>
              <w:pStyle w:val="Subtitle"/>
            </w:pPr>
            <w:r>
              <w:t>Nabil</w:t>
            </w:r>
          </w:p>
        </w:tc>
      </w:tr>
      <w:tr w:rsidR="001761DC" w:rsidRPr="004B4147" w14:paraId="509C03F1" w14:textId="77777777" w:rsidTr="00B24B23">
        <w:trPr>
          <w:trHeight w:val="424"/>
        </w:trPr>
        <w:tc>
          <w:tcPr>
            <w:tcW w:w="2209" w:type="dxa"/>
            <w:gridSpan w:val="2"/>
          </w:tcPr>
          <w:p w14:paraId="00EFFB3B" w14:textId="77777777" w:rsidR="001761DC" w:rsidRPr="004B4147" w:rsidRDefault="001761DC" w:rsidP="00CC4B89"/>
        </w:tc>
        <w:tc>
          <w:tcPr>
            <w:tcW w:w="8835" w:type="dxa"/>
            <w:gridSpan w:val="3"/>
            <w:tcBorders>
              <w:top w:val="single" w:sz="4" w:space="0" w:color="FFFFFF" w:themeColor="background1"/>
            </w:tcBorders>
          </w:tcPr>
          <w:p w14:paraId="1185AF1F" w14:textId="22790DC5" w:rsidR="001761DC" w:rsidRPr="004B4147" w:rsidRDefault="001761DC" w:rsidP="00CC4B89">
            <w:pPr>
              <w:pStyle w:val="Jobtitle"/>
            </w:pPr>
            <w:r>
              <w:t xml:space="preserve">Software </w:t>
            </w:r>
            <w:r w:rsidR="00CC0BA2">
              <w:t>Developer</w:t>
            </w:r>
          </w:p>
        </w:tc>
      </w:tr>
      <w:tr w:rsidR="001761DC" w14:paraId="2AAE9DF0" w14:textId="77777777" w:rsidTr="00B24B23">
        <w:trPr>
          <w:trHeight w:val="726"/>
        </w:trPr>
        <w:tc>
          <w:tcPr>
            <w:tcW w:w="2209" w:type="dxa"/>
            <w:gridSpan w:val="2"/>
          </w:tcPr>
          <w:p w14:paraId="0C500511" w14:textId="77777777" w:rsidR="001761DC" w:rsidRPr="004B4147" w:rsidRDefault="001761DC" w:rsidP="00CC4B89"/>
        </w:tc>
        <w:tc>
          <w:tcPr>
            <w:tcW w:w="8835" w:type="dxa"/>
            <w:gridSpan w:val="3"/>
          </w:tcPr>
          <w:p w14:paraId="74DF0423" w14:textId="77777777" w:rsidR="001761DC" w:rsidRDefault="001761DC" w:rsidP="00CC4B89">
            <w:pPr>
              <w:pStyle w:val="Jobtitle"/>
            </w:pPr>
          </w:p>
        </w:tc>
      </w:tr>
      <w:tr w:rsidR="00B24B23" w:rsidRPr="00997E86" w14:paraId="49FDD621" w14:textId="77777777" w:rsidTr="00B24B23">
        <w:trPr>
          <w:gridAfter w:val="1"/>
          <w:wAfter w:w="6627" w:type="dxa"/>
          <w:trHeight w:val="424"/>
        </w:trPr>
        <w:tc>
          <w:tcPr>
            <w:tcW w:w="552" w:type="dxa"/>
            <w:vAlign w:val="center"/>
          </w:tcPr>
          <w:p w14:paraId="07EDD755" w14:textId="77777777" w:rsidR="00B24B23" w:rsidRPr="00997E86" w:rsidRDefault="00B24B23" w:rsidP="00CC4B89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B784FF" wp14:editId="0D75F558">
                      <wp:extent cx="213066" cy="213066"/>
                      <wp:effectExtent l="0" t="0" r="0" b="0"/>
                      <wp:docPr id="267" name="Group 267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268" name="Rectangle 26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69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2FCE6C" id="Group 267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">
                      <v:rect id="Rectangle 268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">
                        <v:imagedata r:id="rId30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5" w:type="dxa"/>
            <w:gridSpan w:val="2"/>
            <w:vAlign w:val="center"/>
          </w:tcPr>
          <w:p w14:paraId="4A6A94DF" w14:textId="77777777" w:rsidR="00B24B23" w:rsidRPr="00B03ED5" w:rsidRDefault="00B24B23" w:rsidP="00CC4B89">
            <w:pPr>
              <w:pStyle w:val="Contact"/>
            </w:pPr>
            <w:r>
              <w:t>+880 1915300005</w:t>
            </w:r>
          </w:p>
        </w:tc>
        <w:tc>
          <w:tcPr>
            <w:tcW w:w="460" w:type="dxa"/>
          </w:tcPr>
          <w:p w14:paraId="75DE034E" w14:textId="77777777" w:rsidR="00B24B23" w:rsidRPr="00997E86" w:rsidRDefault="00B24B23" w:rsidP="00CC4B89"/>
        </w:tc>
      </w:tr>
      <w:tr w:rsidR="00B24B23" w:rsidRPr="00997E86" w14:paraId="2E5A310E" w14:textId="77777777" w:rsidTr="00B24B23">
        <w:trPr>
          <w:gridAfter w:val="1"/>
          <w:wAfter w:w="6627" w:type="dxa"/>
          <w:trHeight w:val="424"/>
        </w:trPr>
        <w:tc>
          <w:tcPr>
            <w:tcW w:w="552" w:type="dxa"/>
            <w:vAlign w:val="center"/>
          </w:tcPr>
          <w:p w14:paraId="2A0C88DB" w14:textId="77777777" w:rsidR="00B24B23" w:rsidRPr="00621B5C" w:rsidRDefault="00B24B23" w:rsidP="00CC4B8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151E81F" wp14:editId="3E4294C0">
                      <wp:extent cx="213066" cy="213066"/>
                      <wp:effectExtent l="0" t="0" r="0" b="0"/>
                      <wp:docPr id="270" name="Group 270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271" name="Rectangle 27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2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591977" id="Group 270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">
                      <v:rect id="Rectangle 271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">
                        <v:imagedata r:id="rId31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5" w:type="dxa"/>
            <w:gridSpan w:val="2"/>
            <w:vAlign w:val="center"/>
          </w:tcPr>
          <w:p w14:paraId="3DEAFD5F" w14:textId="77777777" w:rsidR="00B24B23" w:rsidRPr="00B03ED5" w:rsidRDefault="00B24B23" w:rsidP="00CC4B89">
            <w:pPr>
              <w:pStyle w:val="Contact"/>
            </w:pPr>
            <w:r>
              <w:t>alvi.nabil.aan@gmail.com</w:t>
            </w:r>
          </w:p>
        </w:tc>
        <w:tc>
          <w:tcPr>
            <w:tcW w:w="460" w:type="dxa"/>
          </w:tcPr>
          <w:p w14:paraId="7B06E7BF" w14:textId="77777777" w:rsidR="00B24B23" w:rsidRPr="00997E86" w:rsidRDefault="00B24B23" w:rsidP="00CC4B89"/>
        </w:tc>
      </w:tr>
      <w:tr w:rsidR="00B24B23" w:rsidRPr="00997E86" w14:paraId="1D6C61EC" w14:textId="77777777" w:rsidTr="00B24B23">
        <w:trPr>
          <w:gridAfter w:val="1"/>
          <w:wAfter w:w="6627" w:type="dxa"/>
          <w:trHeight w:val="436"/>
        </w:trPr>
        <w:tc>
          <w:tcPr>
            <w:tcW w:w="552" w:type="dxa"/>
            <w:vAlign w:val="center"/>
          </w:tcPr>
          <w:p w14:paraId="5518B85B" w14:textId="77777777" w:rsidR="00B24B23" w:rsidRPr="00621B5C" w:rsidRDefault="00B24B23" w:rsidP="00CC4B8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B515907" wp14:editId="1AD1273B">
                      <wp:extent cx="213066" cy="213066"/>
                      <wp:effectExtent l="0" t="0" r="0" b="0"/>
                      <wp:docPr id="273" name="Group 273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274" name="Rectangle 27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5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79E96A" id="Group 273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">
                      <v:rect id="Rectangle 274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">
                        <v:imagedata r:id="rId3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5" w:type="dxa"/>
            <w:gridSpan w:val="2"/>
            <w:vAlign w:val="center"/>
          </w:tcPr>
          <w:p w14:paraId="306565D5" w14:textId="77777777" w:rsidR="00B24B23" w:rsidRPr="00B03ED5" w:rsidRDefault="00B24B23" w:rsidP="00CC4B89">
            <w:pPr>
              <w:pStyle w:val="Contact"/>
            </w:pPr>
            <w:r>
              <w:t>Khulna, Bangladesh</w:t>
            </w:r>
          </w:p>
        </w:tc>
        <w:tc>
          <w:tcPr>
            <w:tcW w:w="460" w:type="dxa"/>
          </w:tcPr>
          <w:p w14:paraId="3D007000" w14:textId="77777777" w:rsidR="00B24B23" w:rsidRPr="00997E86" w:rsidRDefault="00B24B23" w:rsidP="00CC4B89"/>
        </w:tc>
      </w:tr>
      <w:tr w:rsidR="00B24B23" w:rsidRPr="00997E86" w14:paraId="3D601762" w14:textId="77777777" w:rsidTr="00B24B23">
        <w:trPr>
          <w:gridAfter w:val="1"/>
          <w:wAfter w:w="6627" w:type="dxa"/>
          <w:trHeight w:val="424"/>
        </w:trPr>
        <w:tc>
          <w:tcPr>
            <w:tcW w:w="552" w:type="dxa"/>
            <w:vAlign w:val="center"/>
          </w:tcPr>
          <w:p w14:paraId="61F549DD" w14:textId="77777777" w:rsidR="00B24B23" w:rsidRPr="00621B5C" w:rsidRDefault="00B24B23" w:rsidP="00CC4B8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4DAB30F" wp14:editId="3514423B">
                      <wp:extent cx="213066" cy="213066"/>
                      <wp:effectExtent l="0" t="0" r="0" b="0"/>
                      <wp:docPr id="276" name="Group 276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277" name="Rectangle 27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8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17425" id="Group 276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">
                      <v:rect id="Rectangle 277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">
                        <v:imagedata r:id="rId33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5" w:type="dxa"/>
            <w:gridSpan w:val="2"/>
            <w:vAlign w:val="center"/>
          </w:tcPr>
          <w:p w14:paraId="1A1F86CB" w14:textId="77777777" w:rsidR="00B24B23" w:rsidRPr="00B03ED5" w:rsidRDefault="00B24B23" w:rsidP="00CC4B89">
            <w:pPr>
              <w:pStyle w:val="Contact"/>
            </w:pPr>
            <w:r>
              <w:t>linkedin.com/</w:t>
            </w:r>
            <w:proofErr w:type="spellStart"/>
            <w:r>
              <w:t>uas</w:t>
            </w:r>
            <w:proofErr w:type="spellEnd"/>
            <w:r>
              <w:t>/</w:t>
            </w:r>
            <w:proofErr w:type="spellStart"/>
            <w:r>
              <w:t>alvinabil</w:t>
            </w:r>
            <w:proofErr w:type="spellEnd"/>
          </w:p>
        </w:tc>
        <w:tc>
          <w:tcPr>
            <w:tcW w:w="460" w:type="dxa"/>
          </w:tcPr>
          <w:p w14:paraId="4682D59D" w14:textId="77777777" w:rsidR="00B24B23" w:rsidRPr="00997E86" w:rsidRDefault="00B24B23" w:rsidP="00CC4B89"/>
        </w:tc>
      </w:tr>
      <w:tr w:rsidR="00B24B23" w:rsidRPr="00997E86" w14:paraId="145B4179" w14:textId="77777777" w:rsidTr="00B24B23">
        <w:trPr>
          <w:gridAfter w:val="1"/>
          <w:wAfter w:w="6627" w:type="dxa"/>
          <w:trHeight w:val="424"/>
        </w:trPr>
        <w:tc>
          <w:tcPr>
            <w:tcW w:w="552" w:type="dxa"/>
            <w:vAlign w:val="center"/>
          </w:tcPr>
          <w:p w14:paraId="2A6DDC6D" w14:textId="77777777" w:rsidR="00B24B23" w:rsidRPr="00621B5C" w:rsidRDefault="00B24B23" w:rsidP="00CC4B8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53DADF8" wp14:editId="0A47E973">
                      <wp:extent cx="213066" cy="213066"/>
                      <wp:effectExtent l="0" t="0" r="0" b="0"/>
                      <wp:docPr id="279" name="Group 279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280" name="Rectangle 280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1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6B94AA" id="Group 279" o:spid="_x0000_s1026" alt="Icon Skype" style="width:16.8pt;height:16.8pt;mso-position-horizontal-relative:char;mso-position-vertical-relative:line" coordorigin="5158,32233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">
                      <v:rect id="Rectangle 280" o:spid="_x0000_s1027" alt="&quot;&quot;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">
                        <v:imagedata r:id="rId34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5" w:type="dxa"/>
            <w:gridSpan w:val="2"/>
            <w:vAlign w:val="center"/>
          </w:tcPr>
          <w:p w14:paraId="53AE028F" w14:textId="77777777" w:rsidR="00B24B23" w:rsidRPr="00B03ED5" w:rsidRDefault="00B24B23" w:rsidP="00CC4B89">
            <w:pPr>
              <w:pStyle w:val="Contact"/>
            </w:pPr>
            <w:r w:rsidRPr="00A25EC0">
              <w:t>live</w:t>
            </w:r>
            <w:proofErr w:type="gramStart"/>
            <w:r w:rsidRPr="00A25EC0">
              <w:t>:.qwe</w:t>
            </w:r>
            <w:proofErr w:type="gramEnd"/>
            <w:r w:rsidRPr="00A25EC0">
              <w:t>.ui11q03d345</w:t>
            </w:r>
          </w:p>
        </w:tc>
        <w:tc>
          <w:tcPr>
            <w:tcW w:w="460" w:type="dxa"/>
          </w:tcPr>
          <w:p w14:paraId="55A5144B" w14:textId="77777777" w:rsidR="00B24B23" w:rsidRPr="00997E86" w:rsidRDefault="00B24B23" w:rsidP="00CC4B89"/>
        </w:tc>
      </w:tr>
      <w:tr w:rsidR="00B24B23" w:rsidRPr="00997E86" w14:paraId="772680FB" w14:textId="77777777" w:rsidTr="00B24B23">
        <w:trPr>
          <w:gridAfter w:val="1"/>
          <w:wAfter w:w="6627" w:type="dxa"/>
          <w:trHeight w:val="424"/>
        </w:trPr>
        <w:tc>
          <w:tcPr>
            <w:tcW w:w="552" w:type="dxa"/>
            <w:vAlign w:val="center"/>
          </w:tcPr>
          <w:p w14:paraId="0BEB76A2" w14:textId="77777777" w:rsidR="00B24B23" w:rsidRPr="00621B5C" w:rsidRDefault="00B24B23" w:rsidP="00CC4B8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3D398E7" wp14:editId="679D8B44">
                      <wp:extent cx="213066" cy="213066"/>
                      <wp:effectExtent l="0" t="0" r="0" b="0"/>
                      <wp:docPr id="282" name="Group 282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283" name="Rectangle 283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4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8D1F53" id="Group 282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">
                      <v:rect id="Rectangle 283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">
                        <v:imagedata r:id="rId35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5" w:type="dxa"/>
            <w:gridSpan w:val="2"/>
            <w:vAlign w:val="center"/>
          </w:tcPr>
          <w:p w14:paraId="6332D6C1" w14:textId="77777777" w:rsidR="00B24B23" w:rsidRPr="00B03ED5" w:rsidRDefault="00B24B23" w:rsidP="00CC4B89">
            <w:pPr>
              <w:pStyle w:val="Contact"/>
            </w:pPr>
            <w:r>
              <w:t>www.alvinabil.com</w:t>
            </w:r>
          </w:p>
        </w:tc>
        <w:tc>
          <w:tcPr>
            <w:tcW w:w="460" w:type="dxa"/>
          </w:tcPr>
          <w:p w14:paraId="306582E8" w14:textId="77777777" w:rsidR="00B24B23" w:rsidRPr="00997E86" w:rsidRDefault="00B24B23" w:rsidP="00CC4B89"/>
        </w:tc>
      </w:tr>
      <w:tr w:rsidR="00B24B23" w:rsidRPr="00997E86" w14:paraId="00217CD9" w14:textId="77777777" w:rsidTr="00B24B23">
        <w:trPr>
          <w:gridAfter w:val="1"/>
          <w:wAfter w:w="6627" w:type="dxa"/>
          <w:trHeight w:val="726"/>
        </w:trPr>
        <w:tc>
          <w:tcPr>
            <w:tcW w:w="3957" w:type="dxa"/>
            <w:gridSpan w:val="3"/>
          </w:tcPr>
          <w:p w14:paraId="1B2F0C88" w14:textId="77777777" w:rsidR="00B24B23" w:rsidRPr="00997E86" w:rsidRDefault="00B24B23" w:rsidP="00CC4B89"/>
        </w:tc>
        <w:tc>
          <w:tcPr>
            <w:tcW w:w="460" w:type="dxa"/>
          </w:tcPr>
          <w:p w14:paraId="77006DE2" w14:textId="77777777" w:rsidR="00B24B23" w:rsidRPr="00997E86" w:rsidRDefault="00B24B23" w:rsidP="00CC4B89"/>
        </w:tc>
      </w:tr>
      <w:tr w:rsidR="001761DC" w:rsidRPr="00997E86" w14:paraId="382B3E0C" w14:textId="77777777" w:rsidTr="00B24B23">
        <w:trPr>
          <w:trHeight w:val="290"/>
        </w:trPr>
        <w:tc>
          <w:tcPr>
            <w:tcW w:w="3957" w:type="dxa"/>
            <w:gridSpan w:val="3"/>
          </w:tcPr>
          <w:p w14:paraId="1FBF37A6" w14:textId="77777777" w:rsidR="001761DC" w:rsidRPr="00997E86" w:rsidRDefault="001761DC" w:rsidP="00CC4B89"/>
        </w:tc>
        <w:tc>
          <w:tcPr>
            <w:tcW w:w="460" w:type="dxa"/>
          </w:tcPr>
          <w:p w14:paraId="05C6923C" w14:textId="77777777" w:rsidR="001761DC" w:rsidRPr="00997E86" w:rsidRDefault="001761DC" w:rsidP="00CC4B89"/>
        </w:tc>
        <w:tc>
          <w:tcPr>
            <w:tcW w:w="6627" w:type="dxa"/>
            <w:tcBorders>
              <w:top w:val="single" w:sz="4" w:space="0" w:color="D9D9D9" w:themeColor="background1" w:themeShade="D9"/>
            </w:tcBorders>
          </w:tcPr>
          <w:p w14:paraId="2DE4A8C4" w14:textId="77777777" w:rsidR="001761DC" w:rsidRPr="00997E86" w:rsidRDefault="001761DC" w:rsidP="00CC4B89"/>
        </w:tc>
      </w:tr>
      <w:tr w:rsidR="001761DC" w:rsidRPr="006C2DFF" w14:paraId="2402CE78" w14:textId="77777777" w:rsidTr="00B24B23">
        <w:trPr>
          <w:trHeight w:val="7934"/>
        </w:trPr>
        <w:tc>
          <w:tcPr>
            <w:tcW w:w="3957" w:type="dxa"/>
            <w:gridSpan w:val="3"/>
            <w:tcBorders>
              <w:right w:val="single" w:sz="4" w:space="0" w:color="D9D9D9" w:themeColor="background1" w:themeShade="D9"/>
            </w:tcBorders>
          </w:tcPr>
          <w:p w14:paraId="6DF819D7" w14:textId="166D6858" w:rsidR="001761DC" w:rsidRDefault="001B572E" w:rsidP="00CC4B89">
            <w:pPr>
              <w:pStyle w:val="Heading1"/>
            </w:pPr>
            <w:r>
              <w:t xml:space="preserve">coding </w:t>
            </w:r>
            <w:sdt>
              <w:sdtPr>
                <w:id w:val="-1079134267"/>
                <w:placeholder>
                  <w:docPart w:val="BA23C7A67E2B45CB9F9E52F6D4AA7054"/>
                </w:placeholder>
                <w:temporary/>
                <w:showingPlcHdr/>
                <w15:appearance w15:val="hidden"/>
              </w:sdtPr>
              <w:sdtEndPr/>
              <w:sdtContent>
                <w:r w:rsidR="001761DC">
                  <w:t>Skills</w:t>
                </w:r>
              </w:sdtContent>
            </w:sdt>
          </w:p>
          <w:p w14:paraId="620431E2" w14:textId="77777777" w:rsidR="001761DC" w:rsidRDefault="001761DC" w:rsidP="00CC4B89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F49622" wp14:editId="21D5F42C">
                      <wp:extent cx="2152098" cy="2024737"/>
                      <wp:effectExtent l="0" t="0" r="635" b="0"/>
                      <wp:docPr id="285" name="Group 28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286" name="Group 286" descr="Skill"/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287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F75F262" w14:textId="6B467E13" w:rsidR="001761DC" w:rsidRPr="008E2197" w:rsidRDefault="001B572E" w:rsidP="001761DC">
                                      <w:pPr>
                                        <w:pStyle w:val="Skill"/>
                                      </w:pPr>
                                      <w:r>
                                        <w:t>Python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88" name="Rectangle 288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89" name="Arrow: Pentagon 289"/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90" name="TextBox 58"/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E64C2D8" w14:textId="77777777" w:rsidR="001761DC" w:rsidRDefault="004F599D" w:rsidP="001761DC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43871139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1761DC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91" name="Group 291" descr="Skill"/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292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07F831C" w14:textId="17C17FDF" w:rsidR="001761DC" w:rsidRDefault="001B572E" w:rsidP="001761D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C++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93" name="Rectangle 293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94" name="Arrow: Pentagon 294"/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95" name="TextBox 117"/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2CCF9B" w14:textId="77777777" w:rsidR="001761DC" w:rsidRDefault="004F599D" w:rsidP="001761DC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84447301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1761DC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96" name="Group 296" descr="Skill"/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297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B078463" w14:textId="4165C2BC" w:rsidR="001761DC" w:rsidRDefault="001761DC" w:rsidP="001B572E">
                                      <w:pPr>
                                        <w:pStyle w:val="Skill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P</w:t>
                                      </w:r>
                                      <w:r w:rsidR="001B572E">
                                        <w:t>HP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98" name="Rectangle 298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99" name="Arrow: Pentagon 299"/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00" name="TextBox 122"/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8254D81" w14:textId="77777777" w:rsidR="001761DC" w:rsidRDefault="004F599D" w:rsidP="001761DC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9751062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1761DC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6A1B1DE2" w14:textId="77777777" w:rsidR="001761DC" w:rsidRDefault="001761DC" w:rsidP="001761D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301" name="Group 301" descr="Skill"/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02" name="TextBox 124"/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6BA6D86" w14:textId="1C9CE93C" w:rsidR="001761DC" w:rsidRDefault="001B572E" w:rsidP="001761D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ASP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3" name="Rectangle 303"/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04" name="Rectangle 304"/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05" name="TextBox 127"/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DABA9E7" w14:textId="77777777" w:rsidR="001761DC" w:rsidRDefault="004F599D" w:rsidP="001761DC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83997166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1761DC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2DA1D4AB" w14:textId="77777777" w:rsidR="001761DC" w:rsidRDefault="001761DC" w:rsidP="001761D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306" name="Group 306" descr="Skill"/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307" name="TextBox 129"/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4685E1E" w14:textId="7273F054" w:rsidR="001761DC" w:rsidRDefault="00501A38" w:rsidP="001761DC">
                                      <w:pPr>
                                        <w:pStyle w:val="Skill"/>
                                      </w:pPr>
                                      <w:r>
                                        <w:t>Swift</w:t>
                                      </w:r>
                                    </w:p>
                                    <w:p w14:paraId="22EF6F01" w14:textId="77777777" w:rsidR="001761DC" w:rsidRDefault="001761DC" w:rsidP="001761DC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8" name="Rectangle 308"/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09" name="Arrow: Pentagon 309"/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0" name="TextBox 132"/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D0B92B6" w14:textId="77777777" w:rsidR="001761DC" w:rsidRDefault="004F599D" w:rsidP="001761DC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39226384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1761DC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00082684" w14:textId="77777777" w:rsidR="001761DC" w:rsidRDefault="001761DC" w:rsidP="001761D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F49622" id="Group 285" o:spid="_x0000_s1052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">
                      <v:group id="Group 286" o:spid="_x0000_s1053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shape id="TextBox 55" o:spid="_x0000_s1054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        <v:textbox inset="0,0,0,0">
                            <w:txbxContent>
                              <w:p w14:paraId="3F75F262" w14:textId="6B467E13" w:rsidR="001761DC" w:rsidRPr="008E2197" w:rsidRDefault="001B572E" w:rsidP="001761DC">
                                <w:pPr>
                                  <w:pStyle w:val="Skill"/>
                                </w:pPr>
                                <w:r>
                                  <w:t>Python</w:t>
                                </w:r>
                              </w:p>
                            </w:txbxContent>
                          </v:textbox>
                        </v:shape>
                        <v:rect id="Rectangle 288" o:spid="_x0000_s1055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" fillcolor="#cdedda [3207]" stroked="f" strokeweight="1pt"/>
                        <v:shape id="Arrow: Pentagon 289" o:spid="_x0000_s1056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" adj="20551" fillcolor="#1d3251 [3204]" stroked="f" strokeweight="1pt"/>
                        <v:shape id="TextBox 58" o:spid="_x0000_s1057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        <v:textbox inset="0,0,0,0">
                            <w:txbxContent>
                              <w:p w14:paraId="5E64C2D8" w14:textId="77777777" w:rsidR="001761DC" w:rsidRDefault="004F599D" w:rsidP="001761DC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43871139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1761DC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91" o:spid="_x0000_s1058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shape id="TextBox 114" o:spid="_x0000_s1059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        <v:textbox inset="0,0,0,0">
                            <w:txbxContent>
                              <w:p w14:paraId="707F831C" w14:textId="17C17FDF" w:rsidR="001761DC" w:rsidRDefault="001B572E" w:rsidP="001761D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C++</w:t>
                                </w:r>
                              </w:p>
                            </w:txbxContent>
                          </v:textbox>
                        </v:shape>
                        <v:rect id="Rectangle 293" o:spid="_x0000_s1060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" fillcolor="#cdedda [3207]" stroked="f" strokeweight="1pt"/>
                        <v:shape id="Arrow: Pentagon 294" o:spid="_x0000_s1061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" adj="20639" fillcolor="#1d3251 [3204]" stroked="f" strokeweight="1pt"/>
                        <v:shape id="TextBox 117" o:spid="_x0000_s1062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        <v:textbox inset="0,0,0,0">
                            <w:txbxContent>
                              <w:p w14:paraId="672CCF9B" w14:textId="77777777" w:rsidR="001761DC" w:rsidRDefault="004F599D" w:rsidP="001761DC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84447301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1761DC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96" o:spid="_x0000_s1063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<v:shape id="TextBox 119" o:spid="_x0000_s1064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        <v:textbox inset="0,0,0,0">
                            <w:txbxContent>
                              <w:p w14:paraId="5B078463" w14:textId="4165C2BC" w:rsidR="001761DC" w:rsidRDefault="001761DC" w:rsidP="001B572E">
                                <w:pPr>
                                  <w:pStyle w:val="Skill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P</w:t>
                                </w:r>
                                <w:r w:rsidR="001B572E">
                                  <w:t>HP</w:t>
                                </w:r>
                              </w:p>
                            </w:txbxContent>
                          </v:textbox>
                        </v:shape>
                        <v:rect id="Rectangle 298" o:spid="_x0000_s1065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" fillcolor="#cdedda [3207]" stroked="f" strokeweight="1pt"/>
                        <v:shape id="Arrow: Pentagon 299" o:spid="_x0000_s1066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" adj="20714" fillcolor="#1d3251 [3204]" stroked="f" strokeweight="1pt"/>
                        <v:shape id="TextBox 122" o:spid="_x0000_s1067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        <v:textbox inset="0,0,0,0">
                            <w:txbxContent>
                              <w:p w14:paraId="18254D81" w14:textId="77777777" w:rsidR="001761DC" w:rsidRDefault="004F599D" w:rsidP="001761DC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97510625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1761DC">
                                      <w:t>9 / 10</w:t>
                                    </w:r>
                                  </w:sdtContent>
                                </w:sdt>
                              </w:p>
                              <w:p w14:paraId="6A1B1DE2" w14:textId="77777777" w:rsidR="001761DC" w:rsidRDefault="001761DC" w:rsidP="001761D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01" o:spid="_x0000_s1068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<v:shape id="TextBox 124" o:spid="_x0000_s1069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        <v:textbox inset="0,0,0,0">
                            <w:txbxContent>
                              <w:p w14:paraId="66BA6D86" w14:textId="1C9CE93C" w:rsidR="001761DC" w:rsidRDefault="001B572E" w:rsidP="001761D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ASP</w:t>
                                </w:r>
                              </w:p>
                            </w:txbxContent>
                          </v:textbox>
                        </v:shape>
                        <v:rect id="Rectangle 303" o:spid="_x0000_s1070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" fillcolor="#cdedda [3207]" stroked="f" strokeweight="1pt"/>
                        <v:rect id="Rectangle 304" o:spid="_x0000_s1071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GrTxgAAANw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Vn6DL9n4hGQqx8AAAD//wMAUEsBAi0AFAAGAAgAAAAhANvh9svuAAAAhQEAABMAAAAAAAAA&#10;AAAAAAAAAAAAAFtDb250ZW50X1R5cGVzXS54bWxQSwECLQAUAAYACAAAACEAWvQsW78AAAAVAQAA&#10;CwAAAAAAAAAAAAAAAAAfAQAAX3JlbHMvLnJlbHNQSwECLQAUAAYACAAAACEAgmBq08YAAADcAAAA&#10;DwAAAAAAAAAAAAAAAAAHAgAAZHJzL2Rvd25yZXYueG1sUEsFBgAAAAADAAMAtwAAAPoCAAAAAA==&#10;" fillcolor="#1d3251 [3204]" stroked="f" strokeweight="1pt"/>
                        <v:shape id="TextBox 127" o:spid="_x0000_s1072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yW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DcbZyWxQAAANwAAAAP&#10;AAAAAAAAAAAAAAAAAAcCAABkcnMvZG93bnJldi54bWxQSwUGAAAAAAMAAwC3AAAA+QIAAAAA&#10;" filled="f" stroked="f">
                          <v:textbox inset="0,0,0,0">
                            <w:txbxContent>
                              <w:p w14:paraId="2DABA9E7" w14:textId="77777777" w:rsidR="001761DC" w:rsidRDefault="004F599D" w:rsidP="001761DC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839971668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1761DC">
                                      <w:t>10 / 10</w:t>
                                    </w:r>
                                  </w:sdtContent>
                                </w:sdt>
                              </w:p>
                              <w:p w14:paraId="2DA1D4AB" w14:textId="77777777" w:rsidR="001761DC" w:rsidRDefault="001761DC" w:rsidP="001761D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06" o:spid="_x0000_s1073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<v:shape id="TextBox 129" o:spid="_x0000_s1074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        <v:textbox inset="0,0,0,0">
                            <w:txbxContent>
                              <w:p w14:paraId="34685E1E" w14:textId="7273F054" w:rsidR="001761DC" w:rsidRDefault="00501A38" w:rsidP="001761DC">
                                <w:pPr>
                                  <w:pStyle w:val="Skill"/>
                                </w:pPr>
                                <w:r>
                                  <w:t>Swift</w:t>
                                </w:r>
                              </w:p>
                              <w:p w14:paraId="22EF6F01" w14:textId="77777777" w:rsidR="001761DC" w:rsidRDefault="001761DC" w:rsidP="001761DC"/>
                            </w:txbxContent>
                          </v:textbox>
                        </v:shape>
                        <v:rect id="Rectangle 308" o:spid="_x0000_s1075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6AnxAAAANw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A5rw5lwBOT6FwAA//8DAFBLAQItABQABgAIAAAAIQDb4fbL7gAAAIUBAAATAAAAAAAAAAAA&#10;AAAAAAAAAABbQ29udGVudF9UeXBlc10ueG1sUEsBAi0AFAAGAAgAAAAhAFr0LFu/AAAAFQEAAAsA&#10;AAAAAAAAAAAAAAAAHwEAAF9yZWxzLy5yZWxzUEsBAi0AFAAGAAgAAAAhANProCfEAAAA3AAAAA8A&#10;AAAAAAAAAAAAAAAABwIAAGRycy9kb3ducmV2LnhtbFBLBQYAAAAAAwADALcAAAD4AgAAAAA=&#10;" fillcolor="#cdedda [3207]" stroked="f" strokeweight="1pt"/>
                        <v:shape id="Arrow: Pentagon 309" o:spid="_x0000_s1076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" adj="20370" fillcolor="#1d3251 [3204]" stroked="f" strokeweight="1pt"/>
                        <v:shape id="TextBox 132" o:spid="_x0000_s1077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        <v:textbox inset="0,0,0,0">
                            <w:txbxContent>
                              <w:p w14:paraId="3D0B92B6" w14:textId="77777777" w:rsidR="001761DC" w:rsidRDefault="004F599D" w:rsidP="001761DC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39226384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1761DC">
                                      <w:t>6 / 10</w:t>
                                    </w:r>
                                  </w:sdtContent>
                                </w:sdt>
                              </w:p>
                              <w:p w14:paraId="00082684" w14:textId="77777777" w:rsidR="001761DC" w:rsidRDefault="001761DC" w:rsidP="001761D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55FA90C7" w14:textId="57586952" w:rsidR="001761DC" w:rsidRDefault="0001434F" w:rsidP="00CC4B89">
            <w:pPr>
              <w:pStyle w:val="Heading1"/>
            </w:pPr>
            <w:r>
              <w:t>Portfolio LInk</w:t>
            </w:r>
          </w:p>
          <w:p w14:paraId="0AEA1E02" w14:textId="2B2FD506" w:rsidR="00692E7D" w:rsidRDefault="00692E7D" w:rsidP="00CC4B89">
            <w:hyperlink r:id="rId36" w:history="1">
              <w:r w:rsidRPr="00CF3C67">
                <w:rPr>
                  <w:rStyle w:val="Hyperlink"/>
                </w:rPr>
                <w:t>https://sway.office.com/CfctzGNpDifRAQZX</w:t>
              </w:r>
            </w:hyperlink>
            <w:r w:rsidRPr="00692E7D">
              <w:t>?</w:t>
            </w:r>
          </w:p>
          <w:p w14:paraId="1BB02E07" w14:textId="02D39AE6" w:rsidR="001761DC" w:rsidRDefault="00692E7D" w:rsidP="00CC4B89">
            <w:proofErr w:type="spellStart"/>
            <w:r w:rsidRPr="00692E7D">
              <w:t>authoringPlay</w:t>
            </w:r>
            <w:proofErr w:type="spellEnd"/>
            <w:r w:rsidRPr="00692E7D">
              <w:t>=</w:t>
            </w:r>
            <w:proofErr w:type="spellStart"/>
            <w:r w:rsidRPr="00692E7D">
              <w:t>true&amp;publish</w:t>
            </w:r>
            <w:proofErr w:type="spellEnd"/>
          </w:p>
          <w:p w14:paraId="50E28C0C" w14:textId="77777777" w:rsidR="001761DC" w:rsidRPr="00552F9B" w:rsidRDefault="001761DC" w:rsidP="00CC4B89"/>
        </w:tc>
        <w:tc>
          <w:tcPr>
            <w:tcW w:w="460" w:type="dxa"/>
            <w:tcBorders>
              <w:left w:val="single" w:sz="4" w:space="0" w:color="D9D9D9" w:themeColor="background1" w:themeShade="D9"/>
            </w:tcBorders>
          </w:tcPr>
          <w:p w14:paraId="1E238978" w14:textId="77777777" w:rsidR="001761DC" w:rsidRPr="00997E86" w:rsidRDefault="001761DC" w:rsidP="00CC4B89">
            <w:pPr>
              <w:pStyle w:val="Heading1"/>
            </w:pPr>
          </w:p>
        </w:tc>
        <w:tc>
          <w:tcPr>
            <w:tcW w:w="6627" w:type="dxa"/>
          </w:tcPr>
          <w:sdt>
            <w:sdtPr>
              <w:id w:val="-1957089829"/>
              <w:placeholder>
                <w:docPart w:val="E98A6E8FC6234B928D3D9F2EBECF4270"/>
              </w:placeholder>
              <w:temporary/>
              <w:showingPlcHdr/>
              <w15:appearance w15:val="hidden"/>
            </w:sdtPr>
            <w:sdtEndPr/>
            <w:sdtContent>
              <w:p w14:paraId="545D83A7" w14:textId="77777777" w:rsidR="001761DC" w:rsidRDefault="001761DC" w:rsidP="00CC4B89">
                <w:pPr>
                  <w:pStyle w:val="Heading1"/>
                </w:pPr>
                <w:r>
                  <w:t>Experience</w:t>
                </w:r>
              </w:p>
            </w:sdtContent>
          </w:sdt>
          <w:p w14:paraId="22908D50" w14:textId="77777777" w:rsidR="001761DC" w:rsidRDefault="001761DC" w:rsidP="00CC4B89">
            <w:pPr>
              <w:pStyle w:val="Heading3"/>
            </w:pPr>
          </w:p>
          <w:p w14:paraId="2F85BA21" w14:textId="02F4F995" w:rsidR="001761DC" w:rsidRPr="004E030C" w:rsidRDefault="00050FA9" w:rsidP="00050FA9">
            <w:pPr>
              <w:pStyle w:val="Heading5"/>
              <w:shd w:val="clear" w:color="auto" w:fill="ADE1C2" w:themeFill="accent4" w:themeFillShade="E6"/>
              <w:rPr>
                <w:i w:val="0"/>
                <w:iCs/>
                <w:sz w:val="24"/>
                <w:szCs w:val="24"/>
              </w:rPr>
            </w:pPr>
            <w:r w:rsidRPr="004E030C">
              <w:rPr>
                <w:i w:val="0"/>
                <w:iCs/>
                <w:sz w:val="24"/>
                <w:szCs w:val="24"/>
              </w:rPr>
              <w:t>Major Courses Completed</w:t>
            </w:r>
          </w:p>
          <w:p w14:paraId="7D781E21" w14:textId="146E413A" w:rsidR="001761DC" w:rsidRPr="004E030C" w:rsidRDefault="005E68BC" w:rsidP="003E2594">
            <w:pPr>
              <w:pStyle w:val="ListBullet"/>
            </w:pPr>
            <w:r w:rsidRPr="004E030C">
              <w:t xml:space="preserve">Data Structure and Algorithm, Discrete Mathematics, Object Oriented Programming, Computer Architecture, </w:t>
            </w:r>
            <w:r w:rsidR="006119D8" w:rsidRPr="004E030C">
              <w:t xml:space="preserve">Database System Design, Software Engineering, Operating System, </w:t>
            </w:r>
            <w:r w:rsidR="0002141B" w:rsidRPr="004E030C">
              <w:t xml:space="preserve">Compiler Design, Mobile Computing, </w:t>
            </w:r>
          </w:p>
          <w:p w14:paraId="0428C0E4" w14:textId="3C99A11E" w:rsidR="001761DC" w:rsidRDefault="00B36AF3" w:rsidP="00CC4B89">
            <w:pPr>
              <w:pStyle w:val="Heading3"/>
              <w:shd w:val="clear" w:color="auto" w:fill="ADE1C2" w:themeFill="accent4" w:themeFillShade="E6"/>
            </w:pPr>
            <w:r>
              <w:t>Online Courses</w:t>
            </w:r>
          </w:p>
          <w:p w14:paraId="664A07C5" w14:textId="77777777" w:rsidR="001761DC" w:rsidRPr="00B62412" w:rsidRDefault="00372463" w:rsidP="003E2594">
            <w:pPr>
              <w:pStyle w:val="ListBullet"/>
            </w:pPr>
            <w:r w:rsidRPr="00B62412">
              <w:t>Web Development for Everybody</w:t>
            </w:r>
            <w:r w:rsidR="007D1017" w:rsidRPr="00B62412">
              <w:t>-Coursera</w:t>
            </w:r>
          </w:p>
          <w:p w14:paraId="2273E723" w14:textId="77777777" w:rsidR="007D1017" w:rsidRPr="00B62412" w:rsidRDefault="007D1017" w:rsidP="003E2594">
            <w:pPr>
              <w:pStyle w:val="ListBullet"/>
            </w:pPr>
            <w:r w:rsidRPr="00B62412">
              <w:t>Python for Everybody-Coursera</w:t>
            </w:r>
          </w:p>
          <w:p w14:paraId="742392D8" w14:textId="77777777" w:rsidR="007D1017" w:rsidRPr="00B62412" w:rsidRDefault="00B62412" w:rsidP="003E2594">
            <w:pPr>
              <w:pStyle w:val="ListBullet"/>
            </w:pPr>
            <w:r w:rsidRPr="00B62412">
              <w:t>Web Application for Everybody-Coursera</w:t>
            </w:r>
          </w:p>
          <w:p w14:paraId="13C553FE" w14:textId="78A29DB1" w:rsidR="00B62412" w:rsidRDefault="002004E3" w:rsidP="00B62412">
            <w:pPr>
              <w:pStyle w:val="Heading3"/>
              <w:shd w:val="clear" w:color="auto" w:fill="ADE1C2" w:themeFill="accent4" w:themeFillShade="E6"/>
            </w:pPr>
            <w:r>
              <w:t>Area of Interest</w:t>
            </w:r>
          </w:p>
          <w:p w14:paraId="75BD9044" w14:textId="00957207" w:rsidR="00926FD1" w:rsidRDefault="002004E3" w:rsidP="003E2594">
            <w:pPr>
              <w:pStyle w:val="ListBullet"/>
            </w:pPr>
            <w:r>
              <w:t>Travelling</w:t>
            </w:r>
          </w:p>
          <w:p w14:paraId="52CA8AF4" w14:textId="4CCB0C5A" w:rsidR="002004E3" w:rsidRDefault="00D52E65" w:rsidP="003E2594">
            <w:pPr>
              <w:pStyle w:val="ListBullet"/>
            </w:pPr>
            <w:r>
              <w:t>Sports</w:t>
            </w:r>
          </w:p>
          <w:p w14:paraId="04BBF811" w14:textId="1ACA563C" w:rsidR="00D52E65" w:rsidRDefault="00D52E65" w:rsidP="003E2594">
            <w:pPr>
              <w:pStyle w:val="ListBullet"/>
            </w:pPr>
            <w:r>
              <w:t>Gaming</w:t>
            </w:r>
          </w:p>
          <w:p w14:paraId="417CE0DD" w14:textId="1F7AB20C" w:rsidR="00D52E65" w:rsidRDefault="0040629B" w:rsidP="003E2594">
            <w:pPr>
              <w:pStyle w:val="ListBullet"/>
            </w:pPr>
            <w:r>
              <w:t>Volunteer Work</w:t>
            </w:r>
          </w:p>
          <w:p w14:paraId="3138C659" w14:textId="0DBC27C4" w:rsidR="0040629B" w:rsidRPr="006C2DFF" w:rsidRDefault="00A90A34" w:rsidP="003E2594">
            <w:pPr>
              <w:pStyle w:val="ListBullet"/>
            </w:pPr>
            <w:r>
              <w:t>Learning Language</w:t>
            </w:r>
          </w:p>
          <w:p w14:paraId="1A70A50D" w14:textId="77777777" w:rsidR="00B62412" w:rsidRDefault="00B62412" w:rsidP="003E2594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23924E19" w14:textId="77777777" w:rsidR="00C22041" w:rsidRPr="00C22041" w:rsidRDefault="00C22041" w:rsidP="00C22041"/>
          <w:p w14:paraId="06DE4C35" w14:textId="77777777" w:rsidR="00C22041" w:rsidRPr="00C22041" w:rsidRDefault="00C22041" w:rsidP="00C22041"/>
          <w:p w14:paraId="1DE2E1F2" w14:textId="3ECAD871" w:rsidR="00C22041" w:rsidRPr="00C22041" w:rsidRDefault="00C22041" w:rsidP="00C22041"/>
        </w:tc>
      </w:tr>
    </w:tbl>
    <w:p w14:paraId="4EAEABA6" w14:textId="08A84DDD" w:rsidR="00756A17" w:rsidRPr="001761DC" w:rsidRDefault="00756A17" w:rsidP="00756A17"/>
    <w:sectPr w:rsidR="00756A17" w:rsidRPr="001761DC" w:rsidSect="00C777FF">
      <w:headerReference w:type="default" r:id="rId37"/>
      <w:footerReference w:type="default" r:id="rId38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41F4A" w14:textId="77777777" w:rsidR="004F599D" w:rsidRDefault="004F599D" w:rsidP="00B21D64">
      <w:pPr>
        <w:spacing w:after="0" w:line="240" w:lineRule="auto"/>
      </w:pPr>
      <w:r>
        <w:separator/>
      </w:r>
    </w:p>
  </w:endnote>
  <w:endnote w:type="continuationSeparator" w:id="0">
    <w:p w14:paraId="5D0F80C0" w14:textId="77777777" w:rsidR="004F599D" w:rsidRDefault="004F599D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7E61E" w14:textId="0C61F8BF" w:rsidR="00CC0BA2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B8D93D" wp14:editId="2772C33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11AF04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2801" w14:textId="77777777" w:rsidR="004F599D" w:rsidRDefault="004F599D" w:rsidP="00B21D64">
      <w:pPr>
        <w:spacing w:after="0" w:line="240" w:lineRule="auto"/>
      </w:pPr>
      <w:r>
        <w:separator/>
      </w:r>
    </w:p>
  </w:footnote>
  <w:footnote w:type="continuationSeparator" w:id="0">
    <w:p w14:paraId="12880694" w14:textId="77777777" w:rsidR="004F599D" w:rsidRDefault="004F599D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0EF8" w14:textId="566A7B71" w:rsidR="00CC0BA2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37F8E218" wp14:editId="6FAE0F6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BEC3D4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C1CC4"/>
    <w:multiLevelType w:val="multilevel"/>
    <w:tmpl w:val="6B3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B9"/>
    <w:rsid w:val="0000532F"/>
    <w:rsid w:val="0001434F"/>
    <w:rsid w:val="000161E1"/>
    <w:rsid w:val="00021303"/>
    <w:rsid w:val="0002141B"/>
    <w:rsid w:val="000330B8"/>
    <w:rsid w:val="00050FA9"/>
    <w:rsid w:val="000E6216"/>
    <w:rsid w:val="000F5C51"/>
    <w:rsid w:val="00107E81"/>
    <w:rsid w:val="00112D89"/>
    <w:rsid w:val="0013435E"/>
    <w:rsid w:val="00144072"/>
    <w:rsid w:val="0016034D"/>
    <w:rsid w:val="0016068C"/>
    <w:rsid w:val="00164AB0"/>
    <w:rsid w:val="00173311"/>
    <w:rsid w:val="001761DC"/>
    <w:rsid w:val="001B572E"/>
    <w:rsid w:val="002004E3"/>
    <w:rsid w:val="002141BF"/>
    <w:rsid w:val="0021475C"/>
    <w:rsid w:val="00226808"/>
    <w:rsid w:val="002A2615"/>
    <w:rsid w:val="002F6C30"/>
    <w:rsid w:val="00351C80"/>
    <w:rsid w:val="00372463"/>
    <w:rsid w:val="00394659"/>
    <w:rsid w:val="003C0BB5"/>
    <w:rsid w:val="003C1582"/>
    <w:rsid w:val="003E2594"/>
    <w:rsid w:val="0040629B"/>
    <w:rsid w:val="004067B9"/>
    <w:rsid w:val="004103C0"/>
    <w:rsid w:val="00411330"/>
    <w:rsid w:val="00417660"/>
    <w:rsid w:val="00452292"/>
    <w:rsid w:val="0045484E"/>
    <w:rsid w:val="00482A2F"/>
    <w:rsid w:val="004865C2"/>
    <w:rsid w:val="004B4147"/>
    <w:rsid w:val="004E030C"/>
    <w:rsid w:val="004F599D"/>
    <w:rsid w:val="00501A38"/>
    <w:rsid w:val="00527253"/>
    <w:rsid w:val="00552F9B"/>
    <w:rsid w:val="005636A7"/>
    <w:rsid w:val="00564019"/>
    <w:rsid w:val="00591EB1"/>
    <w:rsid w:val="005A20B8"/>
    <w:rsid w:val="005B7DB3"/>
    <w:rsid w:val="005C4381"/>
    <w:rsid w:val="005E68BC"/>
    <w:rsid w:val="006119D8"/>
    <w:rsid w:val="0061400D"/>
    <w:rsid w:val="00621B5C"/>
    <w:rsid w:val="00637A66"/>
    <w:rsid w:val="00692E7D"/>
    <w:rsid w:val="006A52F1"/>
    <w:rsid w:val="006C2DFF"/>
    <w:rsid w:val="006D191A"/>
    <w:rsid w:val="006F62D9"/>
    <w:rsid w:val="007356F0"/>
    <w:rsid w:val="00756A17"/>
    <w:rsid w:val="007571B5"/>
    <w:rsid w:val="007675F1"/>
    <w:rsid w:val="007772B1"/>
    <w:rsid w:val="00785B77"/>
    <w:rsid w:val="0078785A"/>
    <w:rsid w:val="0079421F"/>
    <w:rsid w:val="007A6E95"/>
    <w:rsid w:val="007D1017"/>
    <w:rsid w:val="007D331B"/>
    <w:rsid w:val="007D54ED"/>
    <w:rsid w:val="007E2159"/>
    <w:rsid w:val="0082193A"/>
    <w:rsid w:val="00834A97"/>
    <w:rsid w:val="008424CE"/>
    <w:rsid w:val="00845F7E"/>
    <w:rsid w:val="00890F1A"/>
    <w:rsid w:val="008E2197"/>
    <w:rsid w:val="008F4F5A"/>
    <w:rsid w:val="00926FD1"/>
    <w:rsid w:val="00953F94"/>
    <w:rsid w:val="00997E86"/>
    <w:rsid w:val="009B7D45"/>
    <w:rsid w:val="009C0FA0"/>
    <w:rsid w:val="009D3F8B"/>
    <w:rsid w:val="00A21AF8"/>
    <w:rsid w:val="00A25EC0"/>
    <w:rsid w:val="00A6425D"/>
    <w:rsid w:val="00A90A34"/>
    <w:rsid w:val="00A96376"/>
    <w:rsid w:val="00A97262"/>
    <w:rsid w:val="00AC4555"/>
    <w:rsid w:val="00B03ED5"/>
    <w:rsid w:val="00B0495E"/>
    <w:rsid w:val="00B147BA"/>
    <w:rsid w:val="00B21D64"/>
    <w:rsid w:val="00B2279D"/>
    <w:rsid w:val="00B24B23"/>
    <w:rsid w:val="00B3301B"/>
    <w:rsid w:val="00B36AF3"/>
    <w:rsid w:val="00B62412"/>
    <w:rsid w:val="00B73E22"/>
    <w:rsid w:val="00B80849"/>
    <w:rsid w:val="00B913D8"/>
    <w:rsid w:val="00B939A4"/>
    <w:rsid w:val="00BB7CE4"/>
    <w:rsid w:val="00BC33C3"/>
    <w:rsid w:val="00BD0FE8"/>
    <w:rsid w:val="00BD7A50"/>
    <w:rsid w:val="00BF0DAF"/>
    <w:rsid w:val="00C05345"/>
    <w:rsid w:val="00C069B9"/>
    <w:rsid w:val="00C22041"/>
    <w:rsid w:val="00C344AA"/>
    <w:rsid w:val="00C37B1A"/>
    <w:rsid w:val="00C66392"/>
    <w:rsid w:val="00C777FF"/>
    <w:rsid w:val="00C9692C"/>
    <w:rsid w:val="00CB5DB4"/>
    <w:rsid w:val="00CC0BA2"/>
    <w:rsid w:val="00CD2FD2"/>
    <w:rsid w:val="00D04C84"/>
    <w:rsid w:val="00D12DFD"/>
    <w:rsid w:val="00D51CA6"/>
    <w:rsid w:val="00D52E65"/>
    <w:rsid w:val="00D62B7E"/>
    <w:rsid w:val="00E51E21"/>
    <w:rsid w:val="00E7498E"/>
    <w:rsid w:val="00ED62A9"/>
    <w:rsid w:val="00EE03B5"/>
    <w:rsid w:val="00F223E3"/>
    <w:rsid w:val="00F311C5"/>
    <w:rsid w:val="00F47F0A"/>
    <w:rsid w:val="00F72378"/>
    <w:rsid w:val="00F81D50"/>
    <w:rsid w:val="00F9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9C3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692E7D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sv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sv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sway.office.com/CfctzGNpDifRAQZX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sv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in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6C71FE7B5248089B2C2A33548FB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CE41-11F7-4C80-9F34-9209E81F1F6A}"/>
      </w:docPartPr>
      <w:docPartBody>
        <w:p w:rsidR="00241FE7" w:rsidRDefault="005210AC">
          <w:pPr>
            <w:pStyle w:val="4A6C71FE7B5248089B2C2A33548FBF58"/>
          </w:pPr>
          <w:r w:rsidRPr="007772B1">
            <w:t>ABOUT ME</w:t>
          </w:r>
        </w:p>
      </w:docPartBody>
    </w:docPart>
    <w:docPart>
      <w:docPartPr>
        <w:name w:val="63BCA9B530514596AE3481C7DE443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486D4-BA84-4550-A7F3-FCFFAA21B770}"/>
      </w:docPartPr>
      <w:docPartBody>
        <w:p w:rsidR="00241FE7" w:rsidRDefault="005210AC">
          <w:pPr>
            <w:pStyle w:val="63BCA9B530514596AE3481C7DE443B92"/>
          </w:pPr>
          <w:r>
            <w:t>Skills</w:t>
          </w:r>
        </w:p>
      </w:docPartBody>
    </w:docPart>
    <w:docPart>
      <w:docPartPr>
        <w:name w:val="B9F940C97F1E48E19032EF267EE0D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A34BE-CD99-45EA-A0CC-A59D634464B7}"/>
      </w:docPartPr>
      <w:docPartBody>
        <w:p w:rsidR="00241FE7" w:rsidRDefault="005210AC">
          <w:pPr>
            <w:pStyle w:val="B9F940C97F1E48E19032EF267EE0DDDF"/>
          </w:pPr>
          <w:r>
            <w:t>Education</w:t>
          </w:r>
        </w:p>
      </w:docPartBody>
    </w:docPart>
    <w:docPart>
      <w:docPartPr>
        <w:name w:val="A28487BA3F0446A79BC9B7CA5645E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E4EF5-4C20-474D-8091-24741385BB33}"/>
      </w:docPartPr>
      <w:docPartBody>
        <w:p w:rsidR="00241FE7" w:rsidRDefault="005210AC">
          <w:pPr>
            <w:pStyle w:val="A28487BA3F0446A79BC9B7CA5645E7FE"/>
          </w:pPr>
          <w:r>
            <w:t>Experience</w:t>
          </w:r>
        </w:p>
      </w:docPartBody>
    </w:docPart>
    <w:docPart>
      <w:docPartPr>
        <w:name w:val="EC3E351025FD4AC5A61B4B5AF037A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90339-0286-4688-8735-9DEB72EAA1A8}"/>
      </w:docPartPr>
      <w:docPartBody>
        <w:p w:rsidR="00241FE7" w:rsidRDefault="005210AC">
          <w:pPr>
            <w:pStyle w:val="EC3E351025FD4AC5A61B4B5AF037A220"/>
          </w:pPr>
          <w:r>
            <w:t>7 / 10</w:t>
          </w:r>
        </w:p>
      </w:docPartBody>
    </w:docPart>
    <w:docPart>
      <w:docPartPr>
        <w:name w:val="BA23C7A67E2B45CB9F9E52F6D4AA7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88443-3C11-44CC-ABBD-235E9EBBDD02}"/>
      </w:docPartPr>
      <w:docPartBody>
        <w:p w:rsidR="000610D1" w:rsidRDefault="00A3243C" w:rsidP="00A3243C">
          <w:pPr>
            <w:pStyle w:val="BA23C7A67E2B45CB9F9E52F6D4AA7054"/>
          </w:pPr>
          <w:r>
            <w:t>Skills</w:t>
          </w:r>
        </w:p>
      </w:docPartBody>
    </w:docPart>
    <w:docPart>
      <w:docPartPr>
        <w:name w:val="E98A6E8FC6234B928D3D9F2EBECF4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F44F6-D9C7-4D31-8D59-8F51319A7D02}"/>
      </w:docPartPr>
      <w:docPartBody>
        <w:p w:rsidR="000610D1" w:rsidRDefault="00A3243C" w:rsidP="00A3243C">
          <w:pPr>
            <w:pStyle w:val="E98A6E8FC6234B928D3D9F2EBECF427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AC"/>
    <w:rsid w:val="000610D1"/>
    <w:rsid w:val="002266B6"/>
    <w:rsid w:val="00241FE7"/>
    <w:rsid w:val="005210AC"/>
    <w:rsid w:val="007E386D"/>
    <w:rsid w:val="00A3243C"/>
    <w:rsid w:val="00BE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6C71FE7B5248089B2C2A33548FBF58">
    <w:name w:val="4A6C71FE7B5248089B2C2A33548FBF58"/>
  </w:style>
  <w:style w:type="paragraph" w:customStyle="1" w:styleId="63BCA9B530514596AE3481C7DE443B92">
    <w:name w:val="63BCA9B530514596AE3481C7DE443B92"/>
  </w:style>
  <w:style w:type="paragraph" w:customStyle="1" w:styleId="B9F940C97F1E48E19032EF267EE0DDDF">
    <w:name w:val="B9F940C97F1E48E19032EF267EE0DDDF"/>
  </w:style>
  <w:style w:type="paragraph" w:customStyle="1" w:styleId="A28487BA3F0446A79BC9B7CA5645E7FE">
    <w:name w:val="A28487BA3F0446A79BC9B7CA5645E7FE"/>
  </w:style>
  <w:style w:type="paragraph" w:customStyle="1" w:styleId="FAA2D2F1F08E424EA64D0237B02CA5BD">
    <w:name w:val="FAA2D2F1F08E424EA64D0237B02CA5BD"/>
    <w:rsid w:val="000610D1"/>
  </w:style>
  <w:style w:type="paragraph" w:customStyle="1" w:styleId="1617EDAC2FDA4C23BB242F9BCC8D7324">
    <w:name w:val="1617EDAC2FDA4C23BB242F9BCC8D7324"/>
    <w:rsid w:val="000610D1"/>
  </w:style>
  <w:style w:type="paragraph" w:customStyle="1" w:styleId="7CC13747BCDD405886DC46769ADAFE1E">
    <w:name w:val="7CC13747BCDD405886DC46769ADAFE1E"/>
    <w:rsid w:val="000610D1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1D9A9DF355F640CFA850126E1D114053">
    <w:name w:val="1D9A9DF355F640CFA850126E1D114053"/>
    <w:rsid w:val="000610D1"/>
  </w:style>
  <w:style w:type="paragraph" w:customStyle="1" w:styleId="AB42267BE8E446F18F91E3515216149D">
    <w:name w:val="AB42267BE8E446F18F91E3515216149D"/>
    <w:rsid w:val="000610D1"/>
  </w:style>
  <w:style w:type="paragraph" w:customStyle="1" w:styleId="EC3E351025FD4AC5A61B4B5AF037A220">
    <w:name w:val="EC3E351025FD4AC5A61B4B5AF037A220"/>
  </w:style>
  <w:style w:type="paragraph" w:customStyle="1" w:styleId="76169FECB85145C78BA9E5B1CE8E22C8">
    <w:name w:val="76169FECB85145C78BA9E5B1CE8E22C8"/>
    <w:rsid w:val="00A3243C"/>
  </w:style>
  <w:style w:type="paragraph" w:customStyle="1" w:styleId="BA23C7A67E2B45CB9F9E52F6D4AA7054">
    <w:name w:val="BA23C7A67E2B45CB9F9E52F6D4AA7054"/>
    <w:rsid w:val="00A3243C"/>
  </w:style>
  <w:style w:type="paragraph" w:customStyle="1" w:styleId="24B0EE1021B64C82A59DF761BE677365">
    <w:name w:val="24B0EE1021B64C82A59DF761BE677365"/>
    <w:rsid w:val="00A3243C"/>
  </w:style>
  <w:style w:type="paragraph" w:customStyle="1" w:styleId="E98A6E8FC6234B928D3D9F2EBECF4270">
    <w:name w:val="E98A6E8FC6234B928D3D9F2EBECF4270"/>
    <w:rsid w:val="00A324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2022-04-03T15:22:00Z</dcterms:created>
  <dcterms:modified xsi:type="dcterms:W3CDTF">2022-04-03T19:11:00Z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